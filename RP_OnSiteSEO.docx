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7BAC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1" allowOverlap="1" wp14:anchorId="2297EF6A" wp14:editId="39C88409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7784B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7EF6A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165.2pt;margin-top:75.3pt;width:293.8pt;height:65.8pt;z-index: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5A37784B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5C7E0E88" wp14:editId="6B005943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67CDBF" w14:textId="5481848E" w:rsidR="00341B93" w:rsidRPr="00BA365E" w:rsidRDefault="003A51B1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On site SEO</w:t>
                                </w:r>
                              </w:p>
                            </w:sdtContent>
                          </w:sdt>
                          <w:p w14:paraId="5B4CF1A0" w14:textId="26EFF015" w:rsidR="00341B93" w:rsidRPr="00BA365E" w:rsidRDefault="008101C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Ročníková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E0E88" id="Textové pole 2" o:spid="_x0000_s1027" type="#_x0000_t202" style="position:absolute;left:0;text-align:left;margin-left:162.55pt;margin-top:331.1pt;width:345.75pt;height:94.4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A67CDBF" w14:textId="5481848E" w:rsidR="00341B93" w:rsidRPr="00BA365E" w:rsidRDefault="003A51B1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On site SEO</w:t>
                          </w:r>
                        </w:p>
                      </w:sdtContent>
                    </w:sdt>
                    <w:p w14:paraId="5B4CF1A0" w14:textId="26EFF015" w:rsidR="00341B93" w:rsidRPr="00BA365E" w:rsidRDefault="008101C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6"/>
                        </w:rPr>
                        <w:t>Ročníková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076D41B9" wp14:editId="057F1CB8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Přímá spojnice se šipko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24B078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" o:spid="_x0000_s1026" type="#_x0000_t32" style="position:absolute;margin-left:135.75pt;margin-top:-12.05pt;width:0;height:739.5pt;z-index:251660288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787D6F65" wp14:editId="7F276A80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63F4A" w14:textId="6E185D51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101C3">
                                  <w:rPr>
                                    <w:b/>
                                  </w:rPr>
                                  <w:t>Tomáš Pacák</w:t>
                                </w:r>
                              </w:sdtContent>
                            </w:sdt>
                          </w:p>
                          <w:p w14:paraId="7F56C51B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3ED4AB19" w14:textId="68AE982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Ing.</w:t>
                            </w:r>
                            <w:r w:rsidR="008101C3">
                              <w:rPr>
                                <w:b/>
                              </w:rPr>
                              <w:t xml:space="preserve"> Tomáš</w:t>
                            </w:r>
                            <w:r w:rsidRPr="00B003CF">
                              <w:rPr>
                                <w:b/>
                              </w:rPr>
                              <w:t xml:space="preserve"> </w:t>
                            </w:r>
                            <w:r w:rsidR="008101C3">
                              <w:rPr>
                                <w:b/>
                              </w:rPr>
                              <w:t>Kazda</w:t>
                            </w:r>
                          </w:p>
                          <w:p w14:paraId="7FB4B585" w14:textId="350F07DA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8101C3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8101C3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6F65" id="Textové pole 4" o:spid="_x0000_s1028" type="#_x0000_t202" style="position:absolute;left:0;text-align:left;margin-left:0;margin-top:593.7pt;width:402.75pt;height:119.0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3D263F4A" w14:textId="6E185D51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101C3">
                            <w:rPr>
                              <w:b/>
                            </w:rPr>
                            <w:t>Tomáš Pacák</w:t>
                          </w:r>
                        </w:sdtContent>
                      </w:sdt>
                    </w:p>
                    <w:p w14:paraId="7F56C51B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3ED4AB19" w14:textId="68AE982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Ing.</w:t>
                      </w:r>
                      <w:r w:rsidR="008101C3">
                        <w:rPr>
                          <w:b/>
                        </w:rPr>
                        <w:t xml:space="preserve"> Tomáš</w:t>
                      </w:r>
                      <w:r w:rsidRPr="00B003CF">
                        <w:rPr>
                          <w:b/>
                        </w:rPr>
                        <w:t xml:space="preserve"> </w:t>
                      </w:r>
                      <w:r w:rsidR="008101C3">
                        <w:rPr>
                          <w:b/>
                        </w:rPr>
                        <w:t>Kazda</w:t>
                      </w:r>
                    </w:p>
                    <w:p w14:paraId="7FB4B585" w14:textId="350F07DA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8101C3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/202</w:t>
                      </w:r>
                      <w:r w:rsidR="008101C3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72576" behindDoc="0" locked="0" layoutInCell="1" allowOverlap="1" wp14:anchorId="262DB799" wp14:editId="42E92F3D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2704" w14:textId="77777777" w:rsidR="00341B93" w:rsidRDefault="00341B93"/>
    <w:p w14:paraId="00AB7A68" w14:textId="77777777" w:rsidR="00341B93" w:rsidRDefault="00341B93">
      <w:pPr>
        <w:sectPr w:rsidR="00341B93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8392DD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4AC58964" w14:textId="77284586" w:rsidR="00341B93" w:rsidRDefault="00341B93" w:rsidP="00C22507">
      <w:r>
        <w:t xml:space="preserve">Práce se zabývá </w:t>
      </w:r>
      <w:r w:rsidR="000377D0">
        <w:t xml:space="preserve">optimalizací </w:t>
      </w:r>
      <w:r w:rsidR="00FD0A0D">
        <w:t>webové</w:t>
      </w:r>
      <w:r w:rsidR="000377D0">
        <w:t xml:space="preserve"> </w:t>
      </w:r>
      <w:r w:rsidR="00380E72">
        <w:t xml:space="preserve">stránky pomocí On </w:t>
      </w:r>
      <w:proofErr w:type="spellStart"/>
      <w:r w:rsidR="00380E72" w:rsidRPr="00267566">
        <w:t>site</w:t>
      </w:r>
      <w:proofErr w:type="spellEnd"/>
      <w:r w:rsidR="00380E72">
        <w:t xml:space="preserve"> SEO</w:t>
      </w:r>
      <w:r w:rsidR="00D44BB9">
        <w:t xml:space="preserve">, také označované jako </w:t>
      </w:r>
      <w:r w:rsidR="00556B23">
        <w:t xml:space="preserve">On </w:t>
      </w:r>
      <w:proofErr w:type="spellStart"/>
      <w:r w:rsidR="00556B23">
        <w:t>page</w:t>
      </w:r>
      <w:proofErr w:type="spellEnd"/>
      <w:r w:rsidR="00556B23">
        <w:t xml:space="preserve"> SEO</w:t>
      </w:r>
      <w:r w:rsidR="00C04C2A">
        <w:t>.</w:t>
      </w:r>
      <w:r w:rsidR="00D44BB9">
        <w:t xml:space="preserve"> Rozebírá </w:t>
      </w:r>
      <w:r w:rsidR="00C54AE2">
        <w:t xml:space="preserve">a </w:t>
      </w:r>
      <w:r w:rsidR="00D44BB9">
        <w:t xml:space="preserve">vysvětluje </w:t>
      </w:r>
      <w:r w:rsidR="00C54AE2">
        <w:t xml:space="preserve">správné využití </w:t>
      </w:r>
      <w:r w:rsidR="001015ED">
        <w:t>potřebných technik</w:t>
      </w:r>
      <w:r w:rsidR="00BD4E00">
        <w:t xml:space="preserve"> ke zviditelnění webové stránky </w:t>
      </w:r>
      <w:r w:rsidR="00E01A19">
        <w:t>ve vyhledávači</w:t>
      </w:r>
      <w:r w:rsidR="001015ED">
        <w:t>.</w:t>
      </w:r>
    </w:p>
    <w:p w14:paraId="1734AD87" w14:textId="77777777" w:rsidR="00341B93" w:rsidRPr="00556B23" w:rsidRDefault="00341B93" w:rsidP="00341B93">
      <w:pPr>
        <w:pStyle w:val="Nezaazovannadpis"/>
      </w:pPr>
      <w:proofErr w:type="spellStart"/>
      <w:r w:rsidRPr="00556B23">
        <w:t>Summary</w:t>
      </w:r>
      <w:proofErr w:type="spellEnd"/>
    </w:p>
    <w:p w14:paraId="5AF1D29B" w14:textId="77777777" w:rsidR="00341B93" w:rsidRPr="00267566" w:rsidRDefault="00341B93" w:rsidP="00D06100">
      <w:proofErr w:type="spellStart"/>
      <w:r w:rsidRPr="00267566">
        <w:t>This</w:t>
      </w:r>
      <w:proofErr w:type="spellEnd"/>
      <w:r w:rsidRPr="00267566">
        <w:t xml:space="preserve"> </w:t>
      </w:r>
      <w:proofErr w:type="spellStart"/>
      <w:r w:rsidRPr="00267566">
        <w:t>work</w:t>
      </w:r>
      <w:proofErr w:type="spellEnd"/>
      <w:r w:rsidRPr="00267566">
        <w:t xml:space="preserve"> …</w:t>
      </w:r>
    </w:p>
    <w:p w14:paraId="0A2977DA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73E79D1D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17836736" w14:textId="2F45E08C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984556">
        <w:fldChar w:fldCharType="begin"/>
      </w:r>
      <w:r w:rsidR="00984556">
        <w:instrText xml:space="preserve"> DATE   \* MERGEFORMAT </w:instrText>
      </w:r>
      <w:r w:rsidR="00984556">
        <w:fldChar w:fldCharType="separate"/>
      </w:r>
      <w:r w:rsidR="000252E4">
        <w:rPr>
          <w:noProof/>
        </w:rPr>
        <w:t>10.04.2023</w:t>
      </w:r>
      <w:r w:rsidR="00984556">
        <w:rPr>
          <w:noProof/>
        </w:rPr>
        <w:fldChar w:fldCharType="end"/>
      </w:r>
      <w:r w:rsidRPr="00341B93">
        <w:tab/>
      </w:r>
      <w:r w:rsidRPr="00341B93">
        <w:tab/>
      </w:r>
    </w:p>
    <w:p w14:paraId="271B37E5" w14:textId="7F3A0E8B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3A8D56175ADA47C5AAB99D691A00414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101C3">
            <w:t>Tomáš Pacák</w:t>
          </w:r>
        </w:sdtContent>
      </w:sdt>
    </w:p>
    <w:p w14:paraId="5A3C0549" w14:textId="77777777" w:rsidR="00341B93" w:rsidRDefault="00341B93" w:rsidP="002570DC">
      <w:pPr>
        <w:pStyle w:val="Jmnopodpodpisovmdkem"/>
        <w:sectPr w:rsidR="00341B93" w:rsidSect="00A758D8">
          <w:headerReference w:type="default" r:id="rId14"/>
          <w:footerReference w:type="default" r:id="rId15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BA3AB18" w14:textId="77777777" w:rsidR="00236BCF" w:rsidRDefault="00236BCF">
          <w:pPr>
            <w:pStyle w:val="Nadpisobsahu"/>
          </w:pPr>
          <w:r>
            <w:t>Obsah</w:t>
          </w:r>
        </w:p>
        <w:p w14:paraId="5B32FE3E" w14:textId="4D9304B1" w:rsidR="00FA0C23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58216" w:history="1">
            <w:r w:rsidR="00FA0C23" w:rsidRPr="00867A74">
              <w:rPr>
                <w:rStyle w:val="Hypertextovodkaz"/>
                <w:noProof/>
              </w:rPr>
              <w:t>Úvod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_Toc131958216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4E5082F0" w14:textId="3FF436F7" w:rsidR="00FA0C23" w:rsidRDefault="00984556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17" w:history="1">
            <w:r w:rsidR="00FA0C23" w:rsidRPr="00867A74">
              <w:rPr>
                <w:rStyle w:val="Hypertextovodkaz"/>
                <w:noProof/>
              </w:rPr>
              <w:t>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Hlavní témata On Site SEO technik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_Toc131958217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2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01BC190B" w14:textId="1C82A49C" w:rsidR="00FA0C23" w:rsidRDefault="0098455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18" w:history="1">
            <w:r w:rsidR="00FA0C23" w:rsidRPr="00867A74">
              <w:rPr>
                <w:rStyle w:val="Hypertextovodkaz"/>
                <w:noProof/>
              </w:rPr>
              <w:t>1.1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K čemu SEO slouží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_Toc131958218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2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8196508" w14:textId="05E62425" w:rsidR="00FA0C23" w:rsidRDefault="0098455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19" w:history="1">
            <w:r w:rsidR="00FA0C23" w:rsidRPr="00867A74">
              <w:rPr>
                <w:rStyle w:val="Hypertextovodkaz"/>
                <w:noProof/>
              </w:rPr>
              <w:t>1.2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On site SEO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_Toc131958219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3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145B9EC" w14:textId="2F760A73" w:rsidR="00FA0C23" w:rsidRDefault="0098455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20" w:history="1">
            <w:r w:rsidR="00FA0C23" w:rsidRPr="00867A74">
              <w:rPr>
                <w:rStyle w:val="Hypertextovodkaz"/>
                <w:noProof/>
              </w:rPr>
              <w:t>1.3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Klíčová slova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_Toc131958220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3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AFA97A9" w14:textId="3549B532" w:rsidR="00FA0C23" w:rsidRDefault="00984556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1" w:history="1">
            <w:r w:rsidR="00FA0C23" w:rsidRPr="00867A74">
              <w:rPr>
                <w:rStyle w:val="Hypertextovodkaz"/>
                <w:noProof/>
              </w:rPr>
              <w:t>1.3.1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Analýza klíčových slov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_Toc131958221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A98EADD" w14:textId="2E1D82F1" w:rsidR="00FA0C23" w:rsidRDefault="0098455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22" w:history="1">
            <w:r w:rsidR="00FA0C23" w:rsidRPr="00867A74">
              <w:rPr>
                <w:rStyle w:val="Hypertextovodkaz"/>
                <w:noProof/>
              </w:rPr>
              <w:t>1.4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On site SEO techniky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_Toc131958222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776EA29" w14:textId="15C6FFBD" w:rsidR="00FA0C23" w:rsidRDefault="00984556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3" w:history="1">
            <w:r w:rsidR="00FA0C23" w:rsidRPr="00867A74">
              <w:rPr>
                <w:rStyle w:val="Hypertextovodkaz"/>
                <w:noProof/>
              </w:rPr>
              <w:t>1.4.1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URL adresa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_Toc131958223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8022AD8" w14:textId="4C02681E" w:rsidR="00FA0C23" w:rsidRDefault="00984556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4" w:history="1">
            <w:r w:rsidR="00FA0C23" w:rsidRPr="00867A74">
              <w:rPr>
                <w:rStyle w:val="Hypertextovodkaz"/>
                <w:noProof/>
              </w:rPr>
              <w:t>1.4.2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Meta title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_Toc131958224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4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632755C" w14:textId="0F416BFB" w:rsidR="00FA0C23" w:rsidRDefault="00984556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5" w:history="1">
            <w:r w:rsidR="00FA0C23" w:rsidRPr="00867A74">
              <w:rPr>
                <w:rStyle w:val="Hypertextovodkaz"/>
                <w:noProof/>
              </w:rPr>
              <w:t>1.4.3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Meta description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_Toc131958225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5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08CD42E9" w14:textId="034D010A" w:rsidR="00FA0C23" w:rsidRDefault="00984556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6" w:history="1">
            <w:r w:rsidR="00FA0C23" w:rsidRPr="00867A74">
              <w:rPr>
                <w:rStyle w:val="Hypertextovodkaz"/>
                <w:noProof/>
              </w:rPr>
              <w:t>1.4.4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Title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_Toc131958226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5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458C9B1E" w14:textId="0486AA2C" w:rsidR="00FA0C23" w:rsidRDefault="00984556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7" w:history="1">
            <w:r w:rsidR="00FA0C23" w:rsidRPr="00867A74">
              <w:rPr>
                <w:rStyle w:val="Hypertextovodkaz"/>
                <w:noProof/>
              </w:rPr>
              <w:t>1.4.5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Nadpisy a podnadpisy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_Toc131958227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3E27A9C3" w14:textId="02CA8832" w:rsidR="00FA0C23" w:rsidRDefault="00984556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8" w:history="1">
            <w:r w:rsidR="00FA0C23" w:rsidRPr="00867A74">
              <w:rPr>
                <w:rStyle w:val="Hypertextovodkaz"/>
                <w:noProof/>
              </w:rPr>
              <w:t>1.4.6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Interní odkazy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_Toc131958228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2A86BD8" w14:textId="2D2F7EF2" w:rsidR="00FA0C23" w:rsidRDefault="00984556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29" w:history="1">
            <w:r w:rsidR="00FA0C23" w:rsidRPr="00867A74">
              <w:rPr>
                <w:rStyle w:val="Hypertextovodkaz"/>
                <w:noProof/>
              </w:rPr>
              <w:t>1.4.7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Obrázky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_Toc131958229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623DF451" w14:textId="4AB7C528" w:rsidR="00FA0C23" w:rsidRDefault="0098455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30" w:history="1">
            <w:r w:rsidR="00FA0C23" w:rsidRPr="00867A74">
              <w:rPr>
                <w:rStyle w:val="Hypertextovodkaz"/>
                <w:noProof/>
              </w:rPr>
              <w:t>1.5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Copywritting a Content – First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_Toc131958230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DD29FC3" w14:textId="2BEAA22B" w:rsidR="00FA0C23" w:rsidRDefault="00984556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31" w:history="1">
            <w:r w:rsidR="00FA0C23" w:rsidRPr="00867A74">
              <w:rPr>
                <w:rStyle w:val="Hypertextovodkaz"/>
                <w:noProof/>
              </w:rPr>
              <w:t>1.5.1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Copywritting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_Toc131958231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6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44801F7" w14:textId="401B08FA" w:rsidR="00FA0C23" w:rsidRDefault="00984556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31958232" w:history="1">
            <w:r w:rsidR="00FA0C23" w:rsidRPr="00867A74">
              <w:rPr>
                <w:rStyle w:val="Hypertextovodkaz"/>
                <w:noProof/>
              </w:rPr>
              <w:t>1.5.2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Content-First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_Toc131958232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7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980199A" w14:textId="4D9497DD" w:rsidR="00FA0C23" w:rsidRDefault="00984556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1958233" w:history="1">
            <w:r w:rsidR="00FA0C23" w:rsidRPr="00867A74">
              <w:rPr>
                <w:rStyle w:val="Hypertextovodkaz"/>
                <w:noProof/>
              </w:rPr>
              <w:t>1.6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Zakázané techniky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_Toc131958233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7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3262FD9E" w14:textId="445BC270" w:rsidR="00FA0C23" w:rsidRDefault="00984556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34" w:history="1">
            <w:r w:rsidR="00FA0C23" w:rsidRPr="00867A74">
              <w:rPr>
                <w:rStyle w:val="Hypertextovodkaz"/>
                <w:noProof/>
              </w:rPr>
              <w:t>2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Postup při optimalizaci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_Toc131958234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8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1AA8539E" w14:textId="480C9804" w:rsidR="00FA0C23" w:rsidRDefault="00984556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35" w:history="1">
            <w:r w:rsidR="00FA0C23" w:rsidRPr="00867A74">
              <w:rPr>
                <w:rStyle w:val="Hypertextovodkaz"/>
                <w:noProof/>
              </w:rPr>
              <w:t>3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Porovnání webu před optimalizací a po optimalizaci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_Toc131958235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9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469C973C" w14:textId="006A676C" w:rsidR="00FA0C23" w:rsidRDefault="0098455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6" w:history="1">
            <w:r w:rsidR="00FA0C23" w:rsidRPr="00867A74">
              <w:rPr>
                <w:rStyle w:val="Hypertextovodkaz"/>
                <w:noProof/>
              </w:rPr>
              <w:t>Závěr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_Toc131958236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10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0062B38A" w14:textId="555AD183" w:rsidR="00FA0C23" w:rsidRDefault="0098455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7" w:history="1">
            <w:r w:rsidR="00FA0C23" w:rsidRPr="00867A74">
              <w:rPr>
                <w:rStyle w:val="Hypertextovodkaz"/>
                <w:noProof/>
              </w:rPr>
              <w:t>Seznam zkratek a odborných výrazů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_Toc131958237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11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658E6755" w14:textId="1BB222F0" w:rsidR="00FA0C23" w:rsidRDefault="0098455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8" w:history="1">
            <w:r w:rsidR="00FA0C23" w:rsidRPr="00867A74">
              <w:rPr>
                <w:rStyle w:val="Hypertextovodkaz"/>
                <w:noProof/>
              </w:rPr>
              <w:t>Seznam obrázků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_Toc131958238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12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231F1C8C" w14:textId="0E02BBC2" w:rsidR="00FA0C23" w:rsidRDefault="00984556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1958239" w:history="1">
            <w:r w:rsidR="00FA0C23" w:rsidRPr="00867A74">
              <w:rPr>
                <w:rStyle w:val="Hypertextovodkaz"/>
                <w:noProof/>
              </w:rPr>
              <w:t>Použité zdroje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_Toc131958239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13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B96E19A" w14:textId="5F52605C" w:rsidR="00FA0C23" w:rsidRDefault="00984556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1958240" w:history="1">
            <w:r w:rsidR="00FA0C23" w:rsidRPr="00867A74">
              <w:rPr>
                <w:rStyle w:val="Hypertextovodkaz"/>
                <w:noProof/>
              </w:rPr>
              <w:t>A.</w:t>
            </w:r>
            <w:r w:rsidR="00FA0C2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0C23" w:rsidRPr="00867A74">
              <w:rPr>
                <w:rStyle w:val="Hypertextovodkaz"/>
                <w:noProof/>
              </w:rPr>
              <w:t>Seznam přiložených souborů</w:t>
            </w:r>
            <w:r w:rsidR="00FA0C23">
              <w:rPr>
                <w:noProof/>
                <w:webHidden/>
              </w:rPr>
              <w:tab/>
            </w:r>
            <w:r w:rsidR="00FA0C23">
              <w:rPr>
                <w:noProof/>
                <w:webHidden/>
              </w:rPr>
              <w:fldChar w:fldCharType="begin"/>
            </w:r>
            <w:r w:rsidR="00FA0C23">
              <w:rPr>
                <w:noProof/>
                <w:webHidden/>
              </w:rPr>
              <w:instrText xml:space="preserve"> PAGEREF _Toc131958240 \h </w:instrText>
            </w:r>
            <w:r w:rsidR="00FA0C23">
              <w:rPr>
                <w:noProof/>
                <w:webHidden/>
              </w:rPr>
            </w:r>
            <w:r w:rsidR="00FA0C23">
              <w:rPr>
                <w:noProof/>
                <w:webHidden/>
              </w:rPr>
              <w:fldChar w:fldCharType="separate"/>
            </w:r>
            <w:r w:rsidR="00FA0C23">
              <w:rPr>
                <w:noProof/>
                <w:webHidden/>
              </w:rPr>
              <w:t>I</w:t>
            </w:r>
            <w:r w:rsidR="00FA0C23">
              <w:rPr>
                <w:noProof/>
                <w:webHidden/>
              </w:rPr>
              <w:fldChar w:fldCharType="end"/>
            </w:r>
          </w:hyperlink>
        </w:p>
        <w:p w14:paraId="7F17F9C6" w14:textId="6659BA5E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55D60C4D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FA2CB0E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131958216"/>
      <w:r w:rsidRPr="00B06BFF">
        <w:lastRenderedPageBreak/>
        <w:t>Úvod</w:t>
      </w:r>
      <w:bookmarkEnd w:id="0"/>
      <w:bookmarkEnd w:id="1"/>
      <w:bookmarkEnd w:id="2"/>
    </w:p>
    <w:p w14:paraId="73548CD5" w14:textId="32E69571" w:rsidR="00A758D8" w:rsidRDefault="00A906B9" w:rsidP="00394D8A">
      <w:r>
        <w:t>Tato</w:t>
      </w:r>
      <w:r w:rsidR="0033248B">
        <w:t xml:space="preserve"> práce podává základní až mírně pokročilé informace</w:t>
      </w:r>
      <w:r w:rsidR="00705301">
        <w:t xml:space="preserve"> </w:t>
      </w:r>
      <w:r w:rsidR="00951FC8">
        <w:t xml:space="preserve">o </w:t>
      </w:r>
      <w:r w:rsidR="00705301">
        <w:t>technikách a samotném</w:t>
      </w:r>
      <w:r w:rsidR="0033248B">
        <w:t xml:space="preserve"> </w:t>
      </w:r>
      <w:r w:rsidR="00705301">
        <w:t xml:space="preserve">On </w:t>
      </w:r>
      <w:proofErr w:type="spellStart"/>
      <w:r w:rsidR="00705301">
        <w:t>site</w:t>
      </w:r>
      <w:proofErr w:type="spellEnd"/>
      <w:r w:rsidR="00705301">
        <w:t xml:space="preserve"> SEO, které je jednou z částí SEO</w:t>
      </w:r>
      <w:r w:rsidR="00951FC8">
        <w:t>. Jedná se soubor technik k</w:t>
      </w:r>
      <w:r w:rsidR="00096F4A">
        <w:t>e</w:t>
      </w:r>
      <w:r w:rsidR="004054EE">
        <w:t> </w:t>
      </w:r>
      <w:r w:rsidR="00951FC8">
        <w:t>zviditelnění</w:t>
      </w:r>
      <w:r w:rsidR="004054EE">
        <w:t xml:space="preserve"> ve vyhledáva</w:t>
      </w:r>
      <w:r w:rsidR="00682037">
        <w:t>či</w:t>
      </w:r>
      <w:r w:rsidR="004054EE">
        <w:t>,</w:t>
      </w:r>
      <w:r w:rsidR="00682037">
        <w:t xml:space="preserve"> </w:t>
      </w:r>
      <w:r w:rsidR="00951FC8">
        <w:t xml:space="preserve">zlepšení </w:t>
      </w:r>
      <w:r w:rsidR="00187C02">
        <w:t xml:space="preserve">uživatelské zkušenosti a </w:t>
      </w:r>
      <w:r w:rsidR="00951FC8">
        <w:t>přístupnosti webové stránky</w:t>
      </w:r>
      <w:r w:rsidR="00DE5F81">
        <w:t>.</w:t>
      </w:r>
    </w:p>
    <w:p w14:paraId="0DABC2CA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115C7928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23A0A8BB" w14:textId="2736F962" w:rsidR="00A758D8" w:rsidRDefault="005D6F6F" w:rsidP="001860A3">
      <w:pPr>
        <w:pStyle w:val="Nadpis1"/>
      </w:pPr>
      <w:bookmarkStart w:id="3" w:name="_Toc131958217"/>
      <w:r>
        <w:lastRenderedPageBreak/>
        <w:t>Hlavní témata On</w:t>
      </w:r>
      <w:r w:rsidR="00DD1974">
        <w:t xml:space="preserve"> </w:t>
      </w:r>
      <w:proofErr w:type="spellStart"/>
      <w:r w:rsidR="007C0375">
        <w:t>Site</w:t>
      </w:r>
      <w:proofErr w:type="spellEnd"/>
      <w:r w:rsidR="007C0375">
        <w:t xml:space="preserve"> SEO technik</w:t>
      </w:r>
      <w:bookmarkEnd w:id="3"/>
    </w:p>
    <w:p w14:paraId="77801EC8" w14:textId="09E2BF6F" w:rsidR="004918EE" w:rsidRDefault="00DD1974" w:rsidP="00FA03C8">
      <w:pPr>
        <w:pStyle w:val="Nadpis2"/>
      </w:pPr>
      <w:bookmarkStart w:id="4" w:name="_Toc131958218"/>
      <w:r>
        <w:t xml:space="preserve">K čemu SEO </w:t>
      </w:r>
      <w:proofErr w:type="gramStart"/>
      <w:r w:rsidR="00A93AA9">
        <w:t>slouží</w:t>
      </w:r>
      <w:bookmarkEnd w:id="4"/>
      <w:proofErr w:type="gramEnd"/>
    </w:p>
    <w:p w14:paraId="3F0806D2" w14:textId="785143C6" w:rsidR="00B632E2" w:rsidRDefault="00B632E2" w:rsidP="00B632E2">
      <w:r>
        <w:t xml:space="preserve">Pokaždé když někdo cokoli vyhledává na internetu, tak mu je prohlížečem ukázáno několik odkazů v určitém pořadí. Jako první se ukážou odkazy na weby, které si za to zaplatili. Poté následují organické výsledky, to jsou výsledky, které za své umístění ve vyhledávání vyhledávači neplatí. O webech, které se dostanou do organických výsledků rozhoduje algoritmus prohlížeče na základě jejich SEO. SEO tedy </w:t>
      </w:r>
      <w:proofErr w:type="gramStart"/>
      <w:r>
        <w:t>slouží</w:t>
      </w:r>
      <w:proofErr w:type="gramEnd"/>
      <w:r>
        <w:t xml:space="preserve"> k získání lepších pozic ve vyhledávání, což vede k větší návštěvnosti webu a v případě web</w:t>
      </w:r>
      <w:r w:rsidR="009914EE">
        <w:t>ů</w:t>
      </w:r>
      <w:r>
        <w:t xml:space="preserve"> s účelem prodeje služeb či produktů</w:t>
      </w:r>
      <w:r w:rsidR="009914EE">
        <w:t xml:space="preserve">, </w:t>
      </w:r>
      <w:r>
        <w:t>vede ke zvýšení zisku. Dalším účelem je zobrazení webu cílené kategorii lidí.</w:t>
      </w:r>
      <w:sdt>
        <w:sdtPr>
          <w:id w:val="1005018963"/>
          <w:citation/>
        </w:sdtPr>
        <w:sdtEndPr/>
        <w:sdtContent>
          <w:r w:rsidR="00A7053A">
            <w:fldChar w:fldCharType="begin"/>
          </w:r>
          <w:r w:rsidR="00A7053A">
            <w:instrText xml:space="preserve"> CITATION Goo23 \l 1029 </w:instrText>
          </w:r>
          <w:r w:rsidR="00A7053A">
            <w:fldChar w:fldCharType="separate"/>
          </w:r>
          <w:r w:rsidR="00DF5E59">
            <w:rPr>
              <w:noProof/>
            </w:rPr>
            <w:t xml:space="preserve"> (1)</w:t>
          </w:r>
          <w:r w:rsidR="00A7053A">
            <w:fldChar w:fldCharType="end"/>
          </w:r>
        </w:sdtContent>
      </w:sdt>
    </w:p>
    <w:p w14:paraId="3B8DB2EE" w14:textId="00D5499F" w:rsidR="00B632E2" w:rsidRDefault="00B632E2" w:rsidP="00B632E2">
      <w:pPr>
        <w:pStyle w:val="ObrzekvMP"/>
      </w:pPr>
      <w:r>
        <w:rPr>
          <w:noProof/>
        </w:rPr>
        <w:drawing>
          <wp:inline distT="0" distB="0" distL="0" distR="0" wp14:anchorId="1175FEFA" wp14:editId="76C388B9">
            <wp:extent cx="5513070" cy="4392468"/>
            <wp:effectExtent l="0" t="0" r="0" b="8255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439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4D32" w14:textId="77777777" w:rsidR="00B632E2" w:rsidRDefault="00B632E2" w:rsidP="00B632E2">
      <w:pPr>
        <w:pStyle w:val="Titulek"/>
      </w:pPr>
      <w:r>
        <w:t>Obrázek č.1 Zobrazení placených a organických výsledků ve vyhledávači</w:t>
      </w:r>
    </w:p>
    <w:p w14:paraId="20B0FBD9" w14:textId="77777777" w:rsidR="00B632E2" w:rsidRDefault="00B632E2" w:rsidP="00B632E2"/>
    <w:p w14:paraId="5AAFF59C" w14:textId="77777777" w:rsidR="0017555F" w:rsidRPr="0017555F" w:rsidRDefault="0017555F" w:rsidP="0017555F"/>
    <w:p w14:paraId="14E0E2B5" w14:textId="53005EBB" w:rsidR="00FA03C8" w:rsidRDefault="00B30452" w:rsidP="00FA03C8">
      <w:pPr>
        <w:pStyle w:val="Nadpis2"/>
      </w:pPr>
      <w:bookmarkStart w:id="5" w:name="_Toc131958219"/>
      <w:r>
        <w:lastRenderedPageBreak/>
        <w:t xml:space="preserve">On </w:t>
      </w:r>
      <w:proofErr w:type="spellStart"/>
      <w:r>
        <w:t>site</w:t>
      </w:r>
      <w:proofErr w:type="spellEnd"/>
      <w:r>
        <w:t xml:space="preserve"> SEO</w:t>
      </w:r>
      <w:bookmarkEnd w:id="5"/>
    </w:p>
    <w:p w14:paraId="776770C6" w14:textId="6BC93A64" w:rsidR="00A02A8A" w:rsidRPr="00A02A8A" w:rsidRDefault="00A02A8A" w:rsidP="00A02A8A">
      <w:r>
        <w:t xml:space="preserve">On </w:t>
      </w:r>
      <w:proofErr w:type="spellStart"/>
      <w:r>
        <w:t>site</w:t>
      </w:r>
      <w:proofErr w:type="spellEnd"/>
      <w:r>
        <w:t xml:space="preserve"> SEO nebo</w:t>
      </w:r>
      <w:r w:rsidR="007E075D">
        <w:t xml:space="preserve">li </w:t>
      </w:r>
      <w:r>
        <w:t xml:space="preserve">On </w:t>
      </w:r>
      <w:proofErr w:type="spellStart"/>
      <w:r>
        <w:t>page</w:t>
      </w:r>
      <w:proofErr w:type="spellEnd"/>
      <w:r w:rsidR="007E075D">
        <w:t xml:space="preserve"> SEO je jednou z částí SEO. </w:t>
      </w:r>
      <w:r w:rsidR="007D63B3">
        <w:t>Celé SEO usiluje o nejlepší možnou pozici ve vyhledávání</w:t>
      </w:r>
      <w:r w:rsidR="00C23529">
        <w:t xml:space="preserve">. On </w:t>
      </w:r>
      <w:proofErr w:type="spellStart"/>
      <w:r w:rsidR="00C23529">
        <w:t>site</w:t>
      </w:r>
      <w:proofErr w:type="spellEnd"/>
      <w:r w:rsidR="00C23529">
        <w:t xml:space="preserve"> SEO, jak vyplývá z názvu se </w:t>
      </w:r>
      <w:r w:rsidR="00812367">
        <w:t>skládá z</w:t>
      </w:r>
      <w:r w:rsidR="00B10861">
        <w:t xml:space="preserve"> přímo ovlivniteln</w:t>
      </w:r>
      <w:r w:rsidR="00812367">
        <w:t>ých faktorů</w:t>
      </w:r>
      <w:r w:rsidR="000B3C4D">
        <w:t xml:space="preserve">. </w:t>
      </w:r>
      <w:r w:rsidR="00812367">
        <w:t>Jedná se například</w:t>
      </w:r>
      <w:r w:rsidR="00931249">
        <w:t xml:space="preserve"> </w:t>
      </w:r>
      <w:r w:rsidR="005757A4">
        <w:t xml:space="preserve">o </w:t>
      </w:r>
      <w:r w:rsidR="00B25FED">
        <w:t xml:space="preserve">klíčová slova, obsah, </w:t>
      </w:r>
      <w:r w:rsidR="00953404">
        <w:t>nadpisy, meta popisky</w:t>
      </w:r>
      <w:r w:rsidR="004137D1">
        <w:t>, rychlost načítání</w:t>
      </w:r>
      <w:r w:rsidR="00D04E42">
        <w:t xml:space="preserve"> a </w:t>
      </w:r>
      <w:r w:rsidR="00060957">
        <w:t>vnitřní odkazy</w:t>
      </w:r>
      <w:r w:rsidR="00D04E42">
        <w:t xml:space="preserve">. </w:t>
      </w:r>
      <w:r w:rsidR="004F05F8">
        <w:t>Jeho správná optimalizace vede nejen ke zlepšení pozice ve vyhledávání, ale i uživatelské spokojenosti.</w:t>
      </w:r>
      <w:sdt>
        <w:sdtPr>
          <w:id w:val="2139689739"/>
          <w:citation/>
        </w:sdtPr>
        <w:sdtEndPr/>
        <w:sdtContent>
          <w:r w:rsidR="00A7053A">
            <w:fldChar w:fldCharType="begin"/>
          </w:r>
          <w:r w:rsidR="00A7053A">
            <w:instrText xml:space="preserve"> CITATION Gab22 \l 1029 </w:instrText>
          </w:r>
          <w:r w:rsidR="00A7053A">
            <w:fldChar w:fldCharType="separate"/>
          </w:r>
          <w:r w:rsidR="00DF5E59">
            <w:rPr>
              <w:noProof/>
            </w:rPr>
            <w:t xml:space="preserve"> (2)</w:t>
          </w:r>
          <w:r w:rsidR="00A7053A">
            <w:fldChar w:fldCharType="end"/>
          </w:r>
        </w:sdtContent>
      </w:sdt>
    </w:p>
    <w:p w14:paraId="3D4EEAF9" w14:textId="4DCE7593" w:rsidR="00FA03C8" w:rsidRDefault="00B30452" w:rsidP="00FA03C8">
      <w:pPr>
        <w:pStyle w:val="Nadpis2"/>
      </w:pPr>
      <w:bookmarkStart w:id="6" w:name="_Toc131958220"/>
      <w:r>
        <w:t>Klíčová slova</w:t>
      </w:r>
      <w:bookmarkEnd w:id="6"/>
    </w:p>
    <w:p w14:paraId="52F948C1" w14:textId="12256D80" w:rsidR="00151F06" w:rsidRDefault="009476B7" w:rsidP="00151F06">
      <w:r>
        <w:t xml:space="preserve">Jedním z prvních kroků u On </w:t>
      </w:r>
      <w:proofErr w:type="spellStart"/>
      <w:r>
        <w:t>site</w:t>
      </w:r>
      <w:proofErr w:type="spellEnd"/>
      <w:r w:rsidR="002E7F72">
        <w:t xml:space="preserve"> </w:t>
      </w:r>
      <w:r>
        <w:t xml:space="preserve">SEO je právě nastavení </w:t>
      </w:r>
      <w:r w:rsidR="002E7F72">
        <w:t>relevantních klíčových slov.</w:t>
      </w:r>
      <w:r w:rsidR="00A05A9A">
        <w:t xml:space="preserve"> </w:t>
      </w:r>
      <w:r w:rsidR="00BD4A05">
        <w:t>Jedná se o</w:t>
      </w:r>
      <w:r w:rsidR="00A05A9A">
        <w:t xml:space="preserve"> </w:t>
      </w:r>
      <w:r w:rsidR="00BD4A05">
        <w:t>slova, které když uživatel vyhledává</w:t>
      </w:r>
      <w:r w:rsidR="00497934">
        <w:t xml:space="preserve">, tak </w:t>
      </w:r>
      <w:r w:rsidR="00ED0CE9">
        <w:t>chcete,</w:t>
      </w:r>
      <w:r w:rsidR="00497934">
        <w:t xml:space="preserve"> aby vyhledávač poskytnul odkaz právě na váš web</w:t>
      </w:r>
      <w:r w:rsidR="00ED0CE9">
        <w:t>.</w:t>
      </w:r>
      <w:r w:rsidR="00B73C3A">
        <w:t xml:space="preserve"> Proto je potřeba, aby co nejpřesněji odpovídali obsahu a účelu </w:t>
      </w:r>
      <w:r w:rsidR="00BC7DC2">
        <w:t>daného webu.</w:t>
      </w:r>
      <w:r w:rsidR="00266F96">
        <w:t xml:space="preserve"> Klíčová slova se zadávají </w:t>
      </w:r>
      <w:r w:rsidR="00E740A7">
        <w:t xml:space="preserve">do meta tagu </w:t>
      </w:r>
      <w:proofErr w:type="spellStart"/>
      <w:r w:rsidR="00E740A7">
        <w:t>key</w:t>
      </w:r>
      <w:proofErr w:type="spellEnd"/>
      <w:r w:rsidR="00E740A7">
        <w:t xml:space="preserve"> </w:t>
      </w:r>
      <w:proofErr w:type="spellStart"/>
      <w:r w:rsidR="00E740A7">
        <w:t>word</w:t>
      </w:r>
      <w:r w:rsidR="004570DF">
        <w:t>s</w:t>
      </w:r>
      <w:proofErr w:type="spellEnd"/>
      <w:r w:rsidR="00E740A7">
        <w:t xml:space="preserve">, ale </w:t>
      </w:r>
      <w:r w:rsidR="004570DF">
        <w:t>především se</w:t>
      </w:r>
      <w:r w:rsidR="0007249A">
        <w:t xml:space="preserve"> musejí</w:t>
      </w:r>
      <w:r w:rsidR="00E740A7">
        <w:t xml:space="preserve"> přirozeně </w:t>
      </w:r>
      <w:r w:rsidR="0007249A">
        <w:t xml:space="preserve">vyskytovat v obsahu webu, </w:t>
      </w:r>
      <w:r w:rsidR="004137D1">
        <w:t>ideálně</w:t>
      </w:r>
      <w:r w:rsidR="0007249A">
        <w:t xml:space="preserve"> od nadpisů přes odkazy až k</w:t>
      </w:r>
      <w:r w:rsidR="00467B24">
        <w:t> textu.</w:t>
      </w:r>
      <w:r w:rsidR="0038128D">
        <w:t xml:space="preserve"> Protože prohlížeče dnes v podstatě klíčová slova v metadatech ignorují, jelikož se toho dříve často zneužívalo.</w:t>
      </w:r>
      <w:r w:rsidR="009813F3">
        <w:t xml:space="preserve"> Právě proto je důležitý jejich přirozený výskyt v obsahu stránky.</w:t>
      </w:r>
    </w:p>
    <w:p w14:paraId="09D79035" w14:textId="7D768D41" w:rsidR="002E69CB" w:rsidRDefault="003F5336" w:rsidP="00151F06">
      <w:r>
        <w:t xml:space="preserve">Nastavit si jako klíčové slovo obecné slovo v určitém </w:t>
      </w:r>
      <w:r w:rsidR="009774A1">
        <w:t xml:space="preserve">tématu je dobrý </w:t>
      </w:r>
      <w:r w:rsidR="00403C18">
        <w:t>způsob,</w:t>
      </w:r>
      <w:r w:rsidR="009774A1">
        <w:t xml:space="preserve"> jak se zviditelnit</w:t>
      </w:r>
      <w:r w:rsidR="001E491C">
        <w:t xml:space="preserve"> a zvýšit </w:t>
      </w:r>
      <w:r w:rsidR="00CB205A">
        <w:t>obecné povědomí</w:t>
      </w:r>
      <w:r w:rsidR="004137D1">
        <w:t xml:space="preserve"> o svém webu</w:t>
      </w:r>
      <w:r w:rsidR="009774A1">
        <w:t>. Ale zároveň člověk, který vyhledává pomocí obecných slov</w:t>
      </w:r>
      <w:r w:rsidR="00403C18">
        <w:t xml:space="preserve"> je člověk, který chce v první řadě získat </w:t>
      </w:r>
      <w:r w:rsidR="00DE765D">
        <w:t>informace,</w:t>
      </w:r>
      <w:r w:rsidR="00403C18">
        <w:t xml:space="preserve"> a ne provést nákup.</w:t>
      </w:r>
      <w:r w:rsidR="00DE765D">
        <w:t xml:space="preserve"> Obe</w:t>
      </w:r>
      <w:r w:rsidR="00CE5009">
        <w:t xml:space="preserve">cné klíčové fráze mají velký počet vyhledávání, ale nejsou příliš </w:t>
      </w:r>
      <w:r w:rsidR="002A1205">
        <w:t>efektivní</w:t>
      </w:r>
      <w:r w:rsidR="00EC09F5">
        <w:t>, už jen kvůli velké konkurenci a nerozhodnosti uživatele</w:t>
      </w:r>
      <w:r w:rsidR="008B7F93">
        <w:t xml:space="preserve">. </w:t>
      </w:r>
      <w:r w:rsidR="00F97D4D">
        <w:t>Obzvláště</w:t>
      </w:r>
      <w:r w:rsidR="008B7F93">
        <w:t xml:space="preserve"> u menších podniků je efektivnější se zaměřit na </w:t>
      </w:r>
      <w:proofErr w:type="spellStart"/>
      <w:r w:rsidR="008B7F93">
        <w:t>longtailová</w:t>
      </w:r>
      <w:proofErr w:type="spellEnd"/>
      <w:r w:rsidR="008B7F93">
        <w:t xml:space="preserve"> klíčová slova. Jedná se </w:t>
      </w:r>
      <w:r w:rsidR="00F97D4D">
        <w:t xml:space="preserve">o </w:t>
      </w:r>
      <w:r w:rsidR="008B7F93">
        <w:t>přesněji specifikovaná klíčová slova, tvořena z více slov. Je zde menší konkurence</w:t>
      </w:r>
      <w:r w:rsidR="00FA5A75">
        <w:t xml:space="preserve"> a </w:t>
      </w:r>
      <w:r w:rsidR="002415E7">
        <w:t xml:space="preserve">u </w:t>
      </w:r>
      <w:r w:rsidR="00FA5A75">
        <w:t>uživatel</w:t>
      </w:r>
      <w:r w:rsidR="002415E7">
        <w:t>e</w:t>
      </w:r>
      <w:r w:rsidR="00FA5A75">
        <w:t xml:space="preserve">, který </w:t>
      </w:r>
      <w:r w:rsidR="007A2595">
        <w:t xml:space="preserve">vyhledává pomocí konkrétních </w:t>
      </w:r>
      <w:r w:rsidR="001E491C">
        <w:t>frází je</w:t>
      </w:r>
      <w:r w:rsidR="00FA5A75">
        <w:t xml:space="preserve"> </w:t>
      </w:r>
      <w:r w:rsidR="002415E7">
        <w:t>vyšší pravděpodobnost nákupu. Na druhou stra</w:t>
      </w:r>
      <w:r w:rsidR="001E491C">
        <w:t xml:space="preserve">nu jsou </w:t>
      </w:r>
      <w:proofErr w:type="spellStart"/>
      <w:r w:rsidR="001E491C">
        <w:t>longtailová</w:t>
      </w:r>
      <w:proofErr w:type="spellEnd"/>
      <w:r w:rsidR="001E491C">
        <w:t xml:space="preserve"> slova méně vyhledávána.</w:t>
      </w:r>
    </w:p>
    <w:p w14:paraId="2115AC30" w14:textId="43EA1B21" w:rsidR="00385754" w:rsidRDefault="001B3D21" w:rsidP="00151F06">
      <w:r>
        <w:t>Důležité je aktualizovat klíčová slova,</w:t>
      </w:r>
      <w:r w:rsidR="007675DB">
        <w:t xml:space="preserve"> protože v různých sezónách se mění </w:t>
      </w:r>
      <w:r w:rsidR="004F2CE5">
        <w:t>jejich počet vyhledávání a algoritmy vyhledávačů jsou neustále zlepšován</w:t>
      </w:r>
      <w:r w:rsidR="00EB4794">
        <w:t xml:space="preserve">y. Proto je důležité udržet krok </w:t>
      </w:r>
      <w:r w:rsidR="00BE579D">
        <w:t>s lidmi i vyhledávači.</w:t>
      </w:r>
      <w:sdt>
        <w:sdtPr>
          <w:id w:val="-1190989359"/>
          <w:citation/>
        </w:sdtPr>
        <w:sdtEndPr/>
        <w:sdtContent>
          <w:r w:rsidR="00E21912">
            <w:fldChar w:fldCharType="begin"/>
          </w:r>
          <w:r w:rsidR="00E21912">
            <w:instrText xml:space="preserve"> CITATION Goo231 \l 1029 </w:instrText>
          </w:r>
          <w:r w:rsidR="00E21912">
            <w:fldChar w:fldCharType="separate"/>
          </w:r>
          <w:r w:rsidR="00DF5E59">
            <w:rPr>
              <w:noProof/>
            </w:rPr>
            <w:t xml:space="preserve"> (3)</w:t>
          </w:r>
          <w:r w:rsidR="00E21912">
            <w:fldChar w:fldCharType="end"/>
          </w:r>
        </w:sdtContent>
      </w:sdt>
    </w:p>
    <w:p w14:paraId="3F8AA841" w14:textId="6C3AF79C" w:rsidR="002C6FC6" w:rsidRDefault="00B3661B" w:rsidP="00EF50E7">
      <w:pPr>
        <w:pStyle w:val="Zdrojovkd"/>
      </w:pPr>
      <w:r w:rsidRPr="00B3661B">
        <w:t xml:space="preserve">&lt;meta </w:t>
      </w:r>
      <w:proofErr w:type="spellStart"/>
      <w:r w:rsidRPr="00B3661B">
        <w:t>name</w:t>
      </w:r>
      <w:proofErr w:type="spellEnd"/>
      <w:r w:rsidRPr="00B3661B">
        <w:t>="</w:t>
      </w:r>
      <w:proofErr w:type="spellStart"/>
      <w:r w:rsidRPr="00B3661B">
        <w:t>keywords</w:t>
      </w:r>
      <w:proofErr w:type="spellEnd"/>
      <w:r w:rsidRPr="00B3661B">
        <w:t xml:space="preserve">" </w:t>
      </w:r>
      <w:proofErr w:type="spellStart"/>
      <w:r w:rsidRPr="00B3661B">
        <w:t>content</w:t>
      </w:r>
      <w:proofErr w:type="spellEnd"/>
      <w:r w:rsidRPr="00B3661B">
        <w:t>="</w:t>
      </w:r>
      <w:proofErr w:type="spellStart"/>
      <w:r w:rsidRPr="00B3661B">
        <w:t>kafe</w:t>
      </w:r>
      <w:proofErr w:type="spellEnd"/>
      <w:r w:rsidRPr="00B3661B">
        <w:t>, černá káva, kavárna Liberec"&gt;</w:t>
      </w:r>
    </w:p>
    <w:p w14:paraId="124D0D0A" w14:textId="24AB9EDE" w:rsidR="00673319" w:rsidRDefault="00673319" w:rsidP="00673319">
      <w:pPr>
        <w:pStyle w:val="Nadpis3"/>
      </w:pPr>
      <w:bookmarkStart w:id="7" w:name="_Toc131958221"/>
      <w:r>
        <w:lastRenderedPageBreak/>
        <w:t>Analýza klíčový</w:t>
      </w:r>
      <w:r w:rsidR="00AA2EEE">
        <w:t>ch slov</w:t>
      </w:r>
      <w:bookmarkEnd w:id="7"/>
    </w:p>
    <w:p w14:paraId="4C4E1B32" w14:textId="4815E536" w:rsidR="00C17C70" w:rsidRPr="00C17C70" w:rsidRDefault="00224234" w:rsidP="00C17C70">
      <w:r>
        <w:t>Klíčem k získání ideálních klíčových slov je jejich analýza.</w:t>
      </w:r>
      <w:r w:rsidR="0047650D">
        <w:t xml:space="preserve"> Pokud jsou zvolena jako klíčová slova, která nikdo nevyhledává, tak jsou </w:t>
      </w:r>
      <w:r w:rsidR="00984359">
        <w:t xml:space="preserve">pouze </w:t>
      </w:r>
      <w:r w:rsidR="0047650D">
        <w:t>ke škodě.</w:t>
      </w:r>
      <w:r w:rsidR="00984359">
        <w:t xml:space="preserve"> Ze začátku je dobré použít </w:t>
      </w:r>
      <w:r w:rsidR="00907A28">
        <w:t>vyhledávač</w:t>
      </w:r>
      <w:r w:rsidR="00977DAD">
        <w:t xml:space="preserve"> a jeho našeptávač</w:t>
      </w:r>
      <w:r w:rsidR="00907A28">
        <w:t xml:space="preserve">, k získání představy, pomocí kterých slov </w:t>
      </w:r>
      <w:r w:rsidR="00E621F0">
        <w:t>lidé nejčastěji vyhledávají určitý produkt nebo službu.</w:t>
      </w:r>
      <w:r w:rsidR="00977DAD">
        <w:t xml:space="preserve"> </w:t>
      </w:r>
      <w:r w:rsidR="00682554">
        <w:t xml:space="preserve"> Mezi nástroje k návrhu klí</w:t>
      </w:r>
      <w:r w:rsidR="00CE3C33">
        <w:t xml:space="preserve">čových slov </w:t>
      </w:r>
      <w:proofErr w:type="gramStart"/>
      <w:r w:rsidR="00CE3C33">
        <w:t>patří</w:t>
      </w:r>
      <w:proofErr w:type="gramEnd"/>
      <w:r w:rsidR="00655F05">
        <w:t xml:space="preserve"> například</w:t>
      </w:r>
      <w:r w:rsidR="00CE3C33">
        <w:t xml:space="preserve"> Google </w:t>
      </w:r>
      <w:proofErr w:type="spellStart"/>
      <w:r w:rsidR="00574D02">
        <w:t>Trends</w:t>
      </w:r>
      <w:proofErr w:type="spellEnd"/>
      <w:r w:rsidR="00CE3C33">
        <w:t xml:space="preserve">, </w:t>
      </w:r>
      <w:proofErr w:type="spellStart"/>
      <w:r w:rsidR="00C95FF8">
        <w:t>Sklik</w:t>
      </w:r>
      <w:proofErr w:type="spellEnd"/>
      <w:r w:rsidR="00655F05">
        <w:t xml:space="preserve"> a </w:t>
      </w:r>
      <w:proofErr w:type="spellStart"/>
      <w:r w:rsidR="005B3CD7">
        <w:t>Ubersug</w:t>
      </w:r>
      <w:r w:rsidR="00691E64">
        <w:t>g</w:t>
      </w:r>
      <w:r w:rsidR="005B3CD7">
        <w:t>est</w:t>
      </w:r>
      <w:proofErr w:type="spellEnd"/>
      <w:r w:rsidR="00655F05">
        <w:t>.</w:t>
      </w:r>
      <w:r w:rsidR="00F93BD6">
        <w:t xml:space="preserve"> </w:t>
      </w:r>
      <w:r w:rsidR="00077788">
        <w:t xml:space="preserve">Díky nim je možné zjistit u každého slova možnou konkurenci a </w:t>
      </w:r>
      <w:r w:rsidR="00D72321">
        <w:t>jeho hledanost</w:t>
      </w:r>
      <w:r w:rsidR="008A66D2">
        <w:t>.</w:t>
      </w:r>
      <w:sdt>
        <w:sdtPr>
          <w:id w:val="-1674561249"/>
          <w:citation/>
        </w:sdtPr>
        <w:sdtEndPr/>
        <w:sdtContent>
          <w:r w:rsidR="00552A67">
            <w:fldChar w:fldCharType="begin"/>
          </w:r>
          <w:r w:rsidR="00552A67">
            <w:instrText xml:space="preserve"> CITATION Gab22 \l 1029 </w:instrText>
          </w:r>
          <w:r w:rsidR="00552A67">
            <w:fldChar w:fldCharType="separate"/>
          </w:r>
          <w:r w:rsidR="00DF5E59">
            <w:rPr>
              <w:noProof/>
            </w:rPr>
            <w:t xml:space="preserve"> (2)</w:t>
          </w:r>
          <w:r w:rsidR="00552A67">
            <w:fldChar w:fldCharType="end"/>
          </w:r>
        </w:sdtContent>
      </w:sdt>
    </w:p>
    <w:p w14:paraId="2EB77AC3" w14:textId="77777777" w:rsidR="00AA2EEE" w:rsidRPr="00AA2EEE" w:rsidRDefault="00AA2EEE" w:rsidP="00AA2EEE"/>
    <w:p w14:paraId="2380983B" w14:textId="66D06858" w:rsidR="00FA03C8" w:rsidRDefault="009D0249" w:rsidP="00FA03C8">
      <w:pPr>
        <w:pStyle w:val="Nadpis2"/>
      </w:pPr>
      <w:bookmarkStart w:id="8" w:name="_Toc131958222"/>
      <w:r>
        <w:t xml:space="preserve">On </w:t>
      </w:r>
      <w:proofErr w:type="spellStart"/>
      <w:r>
        <w:t>site</w:t>
      </w:r>
      <w:proofErr w:type="spellEnd"/>
      <w:r>
        <w:t xml:space="preserve"> SEO techniky</w:t>
      </w:r>
      <w:bookmarkEnd w:id="8"/>
    </w:p>
    <w:p w14:paraId="6E4177F5" w14:textId="598FA5BD" w:rsidR="00463884" w:rsidRDefault="00463884" w:rsidP="00BE6AB5">
      <w:pPr>
        <w:pStyle w:val="Nadpis3"/>
      </w:pPr>
      <w:bookmarkStart w:id="9" w:name="_Toc131958223"/>
      <w:r>
        <w:t>U</w:t>
      </w:r>
      <w:r w:rsidR="005F7509">
        <w:t>RL</w:t>
      </w:r>
      <w:r>
        <w:t xml:space="preserve"> adresa</w:t>
      </w:r>
      <w:bookmarkEnd w:id="9"/>
    </w:p>
    <w:p w14:paraId="2A27E2D4" w14:textId="77777777" w:rsidR="00150E2F" w:rsidRDefault="005F7509" w:rsidP="009D0E1E">
      <w:r>
        <w:t>Každá webová stránka a její další stránky musejí mít vlastní jedinečnou adresu.</w:t>
      </w:r>
      <w:r w:rsidR="00176130">
        <w:t xml:space="preserve"> URL adresa se skládá z protokolu, </w:t>
      </w:r>
      <w:r w:rsidR="00C81054">
        <w:t>náz</w:t>
      </w:r>
      <w:r w:rsidR="00ED6269">
        <w:t>vu</w:t>
      </w:r>
      <w:r w:rsidR="00C81054">
        <w:t xml:space="preserve"> </w:t>
      </w:r>
      <w:r w:rsidR="00ED6269">
        <w:t>hostitele</w:t>
      </w:r>
      <w:r w:rsidR="00AC48A5">
        <w:t xml:space="preserve"> a cesty</w:t>
      </w:r>
      <w:r w:rsidR="009E4D34">
        <w:t>. URL cesty by neměly b</w:t>
      </w:r>
      <w:r w:rsidR="004A0535">
        <w:t>ýt nesmyslně dlouhé a plné názvů bez smysl</w:t>
      </w:r>
      <w:r w:rsidR="00E52BBA">
        <w:t>u. Čím jednodušší URL adresa tím lépe, ze správné URL adresy by měla být zjevná struktura webu</w:t>
      </w:r>
      <w:r w:rsidR="003F7EAD">
        <w:t>.</w:t>
      </w:r>
      <w:r w:rsidR="00501909">
        <w:t xml:space="preserve"> </w:t>
      </w:r>
    </w:p>
    <w:p w14:paraId="60A34424" w14:textId="5AB755C5" w:rsidR="001210AA" w:rsidRPr="0009392A" w:rsidRDefault="00501909" w:rsidP="009D0E1E">
      <w:r>
        <w:t>Pokud do URL adresy potřebujete dát více jak jedno slovo, vyhněte se mezerám a souvislému textu</w:t>
      </w:r>
      <w:r w:rsidR="00335C3A">
        <w:t>, pro lepší čitelnost je dobré slova oddělit pomlčkou</w:t>
      </w:r>
      <w:r w:rsidR="00E8412B">
        <w:t xml:space="preserve">, zároveň by </w:t>
      </w:r>
      <w:r w:rsidR="009B7566">
        <w:t>ale neměli obsahovat více jak 60 písmen</w:t>
      </w:r>
      <w:r w:rsidR="006463E0">
        <w:t xml:space="preserve">, </w:t>
      </w:r>
      <w:r w:rsidR="00280D48">
        <w:t>spojky</w:t>
      </w:r>
      <w:r w:rsidR="006463E0">
        <w:t xml:space="preserve"> a zbytečné znaky</w:t>
      </w:r>
      <w:r w:rsidR="00ED705E">
        <w:t>.</w:t>
      </w:r>
      <w:r w:rsidR="009D0E1E">
        <w:t xml:space="preserve"> Pro lepší </w:t>
      </w:r>
      <w:r w:rsidR="00FF7490">
        <w:t xml:space="preserve">uživatelský </w:t>
      </w:r>
      <w:r w:rsidR="009D0E1E">
        <w:t xml:space="preserve">dojem je dobré přidat Fave </w:t>
      </w:r>
      <w:proofErr w:type="spellStart"/>
      <w:r w:rsidR="009D0E1E">
        <w:t>icon</w:t>
      </w:r>
      <w:proofErr w:type="spellEnd"/>
      <w:r w:rsidR="00FF7490">
        <w:t xml:space="preserve">, </w:t>
      </w:r>
      <w:r w:rsidR="00BB2B76">
        <w:t xml:space="preserve">ale na SEO z pohledu prohlížeče </w:t>
      </w:r>
      <w:r w:rsidR="001A1DED">
        <w:t>nemá příliš velký vliv.</w:t>
      </w:r>
      <w:r w:rsidR="00150E2F">
        <w:t xml:space="preserve"> </w:t>
      </w:r>
      <w:r w:rsidR="002B2981">
        <w:t xml:space="preserve">Za to poměrně velký vliv </w:t>
      </w:r>
      <w:r w:rsidR="00552A67">
        <w:t>má,</w:t>
      </w:r>
      <w:r w:rsidR="002B2981">
        <w:t xml:space="preserve"> když se v adrese vyskytuje klíčové slovo, které dobře vystihuje obsah </w:t>
      </w:r>
      <w:r w:rsidR="00EC1F62">
        <w:t>webu</w:t>
      </w:r>
      <w:r w:rsidR="007E2F85">
        <w:t>.</w:t>
      </w:r>
      <w:sdt>
        <w:sdtPr>
          <w:id w:val="-1399125947"/>
          <w:citation/>
        </w:sdtPr>
        <w:sdtEndPr/>
        <w:sdtContent>
          <w:r w:rsidR="00552A67">
            <w:fldChar w:fldCharType="begin"/>
          </w:r>
          <w:r w:rsidR="00552A67">
            <w:instrText xml:space="preserve"> CITATION Goo23 \l 1029 </w:instrText>
          </w:r>
          <w:r w:rsidR="00552A67">
            <w:fldChar w:fldCharType="separate"/>
          </w:r>
          <w:r w:rsidR="00DF5E59">
            <w:rPr>
              <w:noProof/>
            </w:rPr>
            <w:t xml:space="preserve"> (1)</w:t>
          </w:r>
          <w:r w:rsidR="00552A67">
            <w:fldChar w:fldCharType="end"/>
          </w:r>
        </w:sdtContent>
      </w:sdt>
    </w:p>
    <w:p w14:paraId="487DA1D6" w14:textId="71CCB2B9" w:rsidR="00750641" w:rsidRDefault="00DD35F5" w:rsidP="00F45917">
      <w:pPr>
        <w:pStyle w:val="Nadpis3"/>
      </w:pPr>
      <w:bookmarkStart w:id="10" w:name="_Toc131958224"/>
      <w:r>
        <w:t xml:space="preserve">Meta </w:t>
      </w:r>
      <w:proofErr w:type="spellStart"/>
      <w:r>
        <w:t>title</w:t>
      </w:r>
      <w:bookmarkEnd w:id="10"/>
      <w:proofErr w:type="spellEnd"/>
    </w:p>
    <w:p w14:paraId="086EB148" w14:textId="2C39FC43" w:rsidR="008233E2" w:rsidRDefault="008233E2" w:rsidP="008233E2">
      <w:r>
        <w:t xml:space="preserve">Meta </w:t>
      </w:r>
      <w:proofErr w:type="spellStart"/>
      <w:r>
        <w:t>title</w:t>
      </w:r>
      <w:proofErr w:type="spellEnd"/>
      <w:r>
        <w:t xml:space="preserve"> neboli SEO titulek se </w:t>
      </w:r>
      <w:r w:rsidR="00CE5CF4">
        <w:t xml:space="preserve">nachází ve výsledcích vyhledávání jako nadpis. V případě že není </w:t>
      </w:r>
      <w:r w:rsidR="00335C5E">
        <w:t>určen, tak se zde objeví text z</w:t>
      </w:r>
      <w:r w:rsidR="0042564D">
        <w:t xml:space="preserve"> názvu </w:t>
      </w:r>
      <w:r w:rsidR="00335C5E">
        <w:t xml:space="preserve">stránky, v případě, že stránka nemá určený </w:t>
      </w:r>
      <w:r w:rsidR="00075C80">
        <w:t xml:space="preserve">název pomocí prvku </w:t>
      </w:r>
      <w:proofErr w:type="spellStart"/>
      <w:r w:rsidR="00075C80">
        <w:t>title</w:t>
      </w:r>
      <w:proofErr w:type="spellEnd"/>
      <w:r w:rsidR="00937F7D">
        <w:t xml:space="preserve">, tak prohlížeč použije text z nadpisů webové stránky. </w:t>
      </w:r>
      <w:r w:rsidR="00075C80">
        <w:t>V případě dobrého názvu stránky není potřeba určovat SEO titulek.</w:t>
      </w:r>
    </w:p>
    <w:p w14:paraId="4A9BDBD7" w14:textId="70132C78" w:rsidR="002A3986" w:rsidRPr="008233E2" w:rsidRDefault="002A3986" w:rsidP="008233E2">
      <w:r>
        <w:t>Jeho využití je především k</w:t>
      </w:r>
      <w:r w:rsidR="00075C80">
        <w:t>e</w:t>
      </w:r>
      <w:r>
        <w:t xml:space="preserve"> zvětšení míry návštěvnosti webu. </w:t>
      </w:r>
      <w:r w:rsidR="001033EE">
        <w:t xml:space="preserve">Dobrý </w:t>
      </w:r>
      <w:proofErr w:type="spellStart"/>
      <w:r w:rsidR="001033EE">
        <w:t>title</w:t>
      </w:r>
      <w:proofErr w:type="spellEnd"/>
      <w:r w:rsidR="001033EE">
        <w:t xml:space="preserve"> je stručný, ale pro</w:t>
      </w:r>
      <w:r w:rsidR="00017AB6">
        <w:t xml:space="preserve"> větší šanci v</w:t>
      </w:r>
      <w:r w:rsidR="00A17F38">
        <w:t>yšší</w:t>
      </w:r>
      <w:r w:rsidR="00017AB6">
        <w:t xml:space="preserve"> návštěvnosti webu se může hodit, aby uživatel z nadpisu ve vyhledávání</w:t>
      </w:r>
      <w:r w:rsidR="00A17F38">
        <w:t xml:space="preserve"> vyčetl více informací</w:t>
      </w:r>
      <w:r w:rsidR="0077464D">
        <w:t xml:space="preserve">. Díky </w:t>
      </w:r>
      <w:r w:rsidR="00E14C78">
        <w:t xml:space="preserve">možnosti větší délky je zde možné přirozeně </w:t>
      </w:r>
      <w:r w:rsidR="00E14C78">
        <w:lastRenderedPageBreak/>
        <w:t>umístit klíčová slova, což mů</w:t>
      </w:r>
      <w:r w:rsidR="00D937C5">
        <w:t>že pozitivně šanci na získání lepší pozice ve vyhledávání.</w:t>
      </w:r>
      <w:r w:rsidR="00075C80">
        <w:t xml:space="preserve"> Jeho maximální délka je </w:t>
      </w:r>
      <w:r w:rsidR="007D4182">
        <w:t>70 znaků nebo přibližně 580px.</w:t>
      </w:r>
      <w:sdt>
        <w:sdtPr>
          <w:id w:val="-1474828802"/>
          <w:citation/>
        </w:sdtPr>
        <w:sdtEndPr/>
        <w:sdtContent>
          <w:r w:rsidR="007D4182">
            <w:fldChar w:fldCharType="begin"/>
          </w:r>
          <w:r w:rsidR="007D4182">
            <w:instrText xml:space="preserve"> CITATION Gab22 \l 1029 </w:instrText>
          </w:r>
          <w:r w:rsidR="007D4182">
            <w:fldChar w:fldCharType="separate"/>
          </w:r>
          <w:r w:rsidR="00DF5E59">
            <w:rPr>
              <w:noProof/>
            </w:rPr>
            <w:t xml:space="preserve"> (2)</w:t>
          </w:r>
          <w:r w:rsidR="007D4182">
            <w:fldChar w:fldCharType="end"/>
          </w:r>
        </w:sdtContent>
      </w:sdt>
    </w:p>
    <w:p w14:paraId="48B6A4F7" w14:textId="77777777" w:rsidR="00DD35F5" w:rsidRPr="00DD35F5" w:rsidRDefault="00DD35F5" w:rsidP="00DD35F5"/>
    <w:p w14:paraId="5BAC272C" w14:textId="340259BF" w:rsidR="00F45917" w:rsidRDefault="00F45917" w:rsidP="00F45917">
      <w:pPr>
        <w:pStyle w:val="Nadpis3"/>
      </w:pPr>
      <w:bookmarkStart w:id="11" w:name="_Toc131958225"/>
      <w:r>
        <w:t xml:space="preserve">Meta </w:t>
      </w:r>
      <w:proofErr w:type="spellStart"/>
      <w:r w:rsidR="00DD35F5">
        <w:t>description</w:t>
      </w:r>
      <w:bookmarkEnd w:id="11"/>
      <w:proofErr w:type="spellEnd"/>
    </w:p>
    <w:p w14:paraId="1FA2521C" w14:textId="29955B33" w:rsidR="00136B3C" w:rsidRDefault="00B961B5" w:rsidP="00474DC7">
      <w:r>
        <w:t xml:space="preserve">Meta popisek </w:t>
      </w:r>
      <w:proofErr w:type="gramStart"/>
      <w:r>
        <w:t>slouží</w:t>
      </w:r>
      <w:proofErr w:type="gramEnd"/>
      <w:r>
        <w:t xml:space="preserve"> k přesnějšímu charakterizování webové stránky</w:t>
      </w:r>
      <w:r w:rsidR="00A2751A">
        <w:t xml:space="preserve">. Nachází se ve výsledcích vyhledávání pod nadpisem. V případě, že není přesně určen </w:t>
      </w:r>
      <w:r w:rsidR="000237D2">
        <w:t xml:space="preserve">pomocí meta tagu, tak vyhledávač použije nejvhodnější část textu </w:t>
      </w:r>
      <w:r w:rsidR="00E6609A">
        <w:t xml:space="preserve">z webové stránky. Což není </w:t>
      </w:r>
      <w:r w:rsidR="00EE232C">
        <w:t>ideální</w:t>
      </w:r>
      <w:r w:rsidR="00E6609A">
        <w:t xml:space="preserve">, protože v případě přesahu </w:t>
      </w:r>
      <w:r w:rsidR="002420D6">
        <w:t>dojte ke zkrácení textu, tím pádem nemusí dávat smysl a vypadá hůře</w:t>
      </w:r>
      <w:r w:rsidR="005C2711">
        <w:t xml:space="preserve">. Meta popisek by měl vystihovat obsah webové stránky maximálně </w:t>
      </w:r>
      <w:r w:rsidR="008233E2">
        <w:t xml:space="preserve">160 </w:t>
      </w:r>
      <w:r w:rsidR="0061238A">
        <w:t xml:space="preserve">znaky. Je dobré do něj smysluplně začlenit klíčová slova, ale jeho hlavním </w:t>
      </w:r>
      <w:r w:rsidR="007576ED">
        <w:t xml:space="preserve">účelem je poskytnout uživateli konkrétnější představu </w:t>
      </w:r>
      <w:r w:rsidR="00400EC6">
        <w:t>o obsahu webu.</w:t>
      </w:r>
      <w:sdt>
        <w:sdtPr>
          <w:id w:val="-1709798351"/>
          <w:citation/>
        </w:sdtPr>
        <w:sdtEndPr/>
        <w:sdtContent>
          <w:r w:rsidR="00C16DFD">
            <w:fldChar w:fldCharType="begin"/>
          </w:r>
          <w:r w:rsidR="00C16DFD">
            <w:instrText xml:space="preserve"> CITATION Gab22 \l 1029 </w:instrText>
          </w:r>
          <w:r w:rsidR="00C16DFD">
            <w:fldChar w:fldCharType="separate"/>
          </w:r>
          <w:r w:rsidR="00DF5E59">
            <w:rPr>
              <w:noProof/>
            </w:rPr>
            <w:t xml:space="preserve"> (2)</w:t>
          </w:r>
          <w:r w:rsidR="00C16DFD">
            <w:fldChar w:fldCharType="end"/>
          </w:r>
        </w:sdtContent>
      </w:sdt>
    </w:p>
    <w:p w14:paraId="0A922165" w14:textId="36C4DBA5" w:rsidR="00CE20FA" w:rsidRDefault="00CE20FA" w:rsidP="00CE20FA">
      <w:pPr>
        <w:pStyle w:val="ObrzekvMP"/>
      </w:pPr>
      <w:r>
        <w:rPr>
          <w:noProof/>
        </w:rPr>
        <w:drawing>
          <wp:inline distT="0" distB="0" distL="0" distR="0" wp14:anchorId="66686244" wp14:editId="4EFF64A5">
            <wp:extent cx="5760720" cy="970915"/>
            <wp:effectExtent l="0" t="0" r="0" b="63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B498" w14:textId="184A5A59" w:rsidR="00CE20FA" w:rsidRPr="00CE20FA" w:rsidRDefault="00CE20FA" w:rsidP="00CE20FA">
      <w:pPr>
        <w:pStyle w:val="Titulek"/>
      </w:pPr>
      <w:r>
        <w:t xml:space="preserve">Obrázek č. 2 </w:t>
      </w:r>
      <w:r w:rsidR="005847A1">
        <w:t>místo zobrazení meta popisku ve výsledcích vyhledávání</w:t>
      </w:r>
    </w:p>
    <w:p w14:paraId="7B205916" w14:textId="670BF2A3" w:rsidR="00BE6AB5" w:rsidRDefault="00F45917" w:rsidP="00BE6AB5">
      <w:pPr>
        <w:pStyle w:val="Nadpis3"/>
      </w:pPr>
      <w:bookmarkStart w:id="12" w:name="_Toc131958226"/>
      <w:proofErr w:type="spellStart"/>
      <w:r>
        <w:t>Title</w:t>
      </w:r>
      <w:bookmarkEnd w:id="12"/>
      <w:proofErr w:type="spellEnd"/>
    </w:p>
    <w:p w14:paraId="73073A05" w14:textId="0D0D3A56" w:rsidR="0059680A" w:rsidRDefault="008D0A16" w:rsidP="0059680A">
      <w:r>
        <w:t>Na titulek neboli název webové stránky kladou prohlížeče velký důraz</w:t>
      </w:r>
      <w:r w:rsidR="00B45B18">
        <w:t xml:space="preserve">, nachází se na otevřené kartě v prohlížeči a </w:t>
      </w:r>
      <w:r w:rsidR="00051100">
        <w:t xml:space="preserve">jako hlavní nadpis ve </w:t>
      </w:r>
      <w:r w:rsidR="00B45B18">
        <w:t>výsled</w:t>
      </w:r>
      <w:r w:rsidR="00051100">
        <w:t>cích</w:t>
      </w:r>
      <w:r w:rsidR="00B45B18">
        <w:t xml:space="preserve"> vyhledávání.</w:t>
      </w:r>
      <w:r w:rsidR="00200224">
        <w:t xml:space="preserve"> </w:t>
      </w:r>
      <w:r w:rsidR="00D45F19">
        <w:t>Pro to by měl být stručný, relativní</w:t>
      </w:r>
      <w:r w:rsidR="00E00D2B">
        <w:t xml:space="preserve"> a originální. Zároveň </w:t>
      </w:r>
      <w:proofErr w:type="gramStart"/>
      <w:r w:rsidR="00E00D2B">
        <w:t>nestačí</w:t>
      </w:r>
      <w:proofErr w:type="gramEnd"/>
      <w:r w:rsidR="00E00D2B">
        <w:t xml:space="preserve"> pouze jeden na všechny stránky spadající pod jeden web. Každá stránka by měla mít svůj vlastní, který vypovídá o jejím obsahu. </w:t>
      </w:r>
      <w:r w:rsidR="00F93261">
        <w:t xml:space="preserve">Jeho délka by neměla přesahovat 70 znaků včetně mezer, zároveň je dobrým místem pro klíčové slovo. Ale rozhodně by se </w:t>
      </w:r>
      <w:r w:rsidR="00DC36AA">
        <w:t>jich tam nemělo vyskytovat příliš</w:t>
      </w:r>
      <w:r w:rsidR="003243BA">
        <w:t xml:space="preserve"> mnoho</w:t>
      </w:r>
      <w:r w:rsidR="00DC36AA">
        <w:t>, je potřeba aby působila přirozeně</w:t>
      </w:r>
      <w:r w:rsidR="003243BA">
        <w:t xml:space="preserve"> a plynule</w:t>
      </w:r>
      <w:r w:rsidR="00DC36AA">
        <w:t xml:space="preserve">. </w:t>
      </w:r>
      <w:r w:rsidR="006D0C03">
        <w:t xml:space="preserve"> </w:t>
      </w:r>
      <w:r w:rsidR="000F3EE5">
        <w:t>Ke zvýšení návštěvnosti webu</w:t>
      </w:r>
      <w:r w:rsidR="00512422">
        <w:t xml:space="preserve"> je</w:t>
      </w:r>
      <w:r w:rsidR="00816204">
        <w:t xml:space="preserve"> </w:t>
      </w:r>
      <w:r w:rsidR="001978FB">
        <w:t>dobré,</w:t>
      </w:r>
      <w:r w:rsidR="00816204">
        <w:t xml:space="preserve"> když titulek uživatele zaujme.</w:t>
      </w:r>
      <w:sdt>
        <w:sdtPr>
          <w:id w:val="-674190525"/>
          <w:citation/>
        </w:sdtPr>
        <w:sdtEndPr/>
        <w:sdtContent>
          <w:r w:rsidR="00293F2C">
            <w:fldChar w:fldCharType="begin"/>
          </w:r>
          <w:r w:rsidR="00293F2C">
            <w:instrText xml:space="preserve"> CITATION Goo23 \l 1029 </w:instrText>
          </w:r>
          <w:r w:rsidR="00293F2C">
            <w:fldChar w:fldCharType="separate"/>
          </w:r>
          <w:r w:rsidR="00DF5E59">
            <w:rPr>
              <w:noProof/>
            </w:rPr>
            <w:t xml:space="preserve"> (1)</w:t>
          </w:r>
          <w:r w:rsidR="00293F2C">
            <w:fldChar w:fldCharType="end"/>
          </w:r>
        </w:sdtContent>
      </w:sdt>
    </w:p>
    <w:p w14:paraId="19566849" w14:textId="6267FF85" w:rsidR="001978FB" w:rsidRDefault="001978FB" w:rsidP="001978FB">
      <w:pPr>
        <w:pStyle w:val="ObrzekvMP"/>
      </w:pPr>
      <w:r>
        <w:rPr>
          <w:noProof/>
        </w:rPr>
        <w:drawing>
          <wp:inline distT="0" distB="0" distL="0" distR="0" wp14:anchorId="445464EC" wp14:editId="61F89629">
            <wp:extent cx="5753100" cy="8953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5920" w14:textId="3A949823" w:rsidR="00153E9B" w:rsidRPr="00153E9B" w:rsidRDefault="00153E9B" w:rsidP="00153E9B">
      <w:pPr>
        <w:pStyle w:val="Titulek"/>
      </w:pPr>
      <w:r>
        <w:t xml:space="preserve">Obrázek </w:t>
      </w:r>
      <w:r w:rsidR="009865F6">
        <w:t>č.3 poloha</w:t>
      </w:r>
      <w:r>
        <w:t xml:space="preserve"> </w:t>
      </w:r>
      <w:proofErr w:type="spellStart"/>
      <w:r>
        <w:t>title</w:t>
      </w:r>
      <w:proofErr w:type="spellEnd"/>
      <w:r>
        <w:t xml:space="preserve"> ve v</w:t>
      </w:r>
      <w:r w:rsidR="00635DA8">
        <w:t>ýsledcích vyhledávání</w:t>
      </w:r>
    </w:p>
    <w:p w14:paraId="20BBCE2D" w14:textId="7190E388" w:rsidR="00136136" w:rsidRDefault="00136136" w:rsidP="00136136">
      <w:pPr>
        <w:pStyle w:val="Nadpis3"/>
      </w:pPr>
      <w:bookmarkStart w:id="13" w:name="_Toc131958227"/>
      <w:r>
        <w:lastRenderedPageBreak/>
        <w:t>Nadpisy a podnadpisy</w:t>
      </w:r>
      <w:bookmarkEnd w:id="13"/>
    </w:p>
    <w:p w14:paraId="46419AF3" w14:textId="668C8304" w:rsidR="00410AD6" w:rsidRDefault="00463884" w:rsidP="00410AD6">
      <w:pPr>
        <w:pStyle w:val="Nadpis3"/>
      </w:pPr>
      <w:bookmarkStart w:id="14" w:name="_Toc131958228"/>
      <w:r>
        <w:t>Interní odkazy</w:t>
      </w:r>
      <w:bookmarkEnd w:id="14"/>
    </w:p>
    <w:p w14:paraId="5FC910A9" w14:textId="5666EEB9" w:rsidR="00EC7E21" w:rsidRDefault="008C536E" w:rsidP="00EC7E21">
      <w:r>
        <w:t>Interní odkazy jsou odkazy, které vedou k dalším stránkám</w:t>
      </w:r>
      <w:r w:rsidR="00D32AE5">
        <w:t xml:space="preserve"> spadající pod jed</w:t>
      </w:r>
      <w:r w:rsidR="00581263">
        <w:t>nu</w:t>
      </w:r>
      <w:r w:rsidR="00D32AE5">
        <w:t xml:space="preserve"> webovou stránku.</w:t>
      </w:r>
      <w:r w:rsidR="00581263">
        <w:t xml:space="preserve"> Pomáhají uživatelům a </w:t>
      </w:r>
      <w:r w:rsidR="001B7231">
        <w:t xml:space="preserve">prohlížečům </w:t>
      </w:r>
      <w:r w:rsidR="00581263">
        <w:t>v</w:t>
      </w:r>
      <w:r w:rsidR="00A028A4">
        <w:t> </w:t>
      </w:r>
      <w:r w:rsidR="00581263">
        <w:t>orientaci</w:t>
      </w:r>
      <w:r w:rsidR="00A028A4">
        <w:t xml:space="preserve"> ve struktuře</w:t>
      </w:r>
      <w:r w:rsidR="001B7231">
        <w:t xml:space="preserve"> a pohybu</w:t>
      </w:r>
      <w:r w:rsidR="00581263">
        <w:t xml:space="preserve"> </w:t>
      </w:r>
      <w:r w:rsidR="006713F6">
        <w:t>po</w:t>
      </w:r>
      <w:r w:rsidR="001B7231">
        <w:t xml:space="preserve"> webové stránce. Je důležité, aby </w:t>
      </w:r>
      <w:r w:rsidR="0017702C">
        <w:t xml:space="preserve">odpovídaly </w:t>
      </w:r>
      <w:r w:rsidR="00FE482B">
        <w:t>obsahu,</w:t>
      </w:r>
      <w:r w:rsidR="0017702C">
        <w:t xml:space="preserve"> na který odkazují.</w:t>
      </w:r>
      <w:r w:rsidR="00890AE4">
        <w:t xml:space="preserve"> </w:t>
      </w:r>
      <w:r w:rsidR="00C842DD">
        <w:t xml:space="preserve">Není vhodné používat nesouvisející nebo obecná slova či </w:t>
      </w:r>
      <w:r w:rsidR="00FE482B">
        <w:t>krátké fráze.</w:t>
      </w:r>
      <w:r w:rsidR="009D786D">
        <w:t xml:space="preserve"> </w:t>
      </w:r>
      <w:r w:rsidR="00EC2F3F">
        <w:t xml:space="preserve">Není vhodné ani používat dlouhé fráze nebo </w:t>
      </w:r>
      <w:r w:rsidR="006A07AE">
        <w:t xml:space="preserve">krátký odstavec. </w:t>
      </w:r>
      <w:r w:rsidR="009D786D">
        <w:t xml:space="preserve">Je </w:t>
      </w:r>
      <w:r w:rsidR="00260941">
        <w:t>vhodné,</w:t>
      </w:r>
      <w:r w:rsidR="009D786D">
        <w:t xml:space="preserve"> aby </w:t>
      </w:r>
      <w:r w:rsidR="00FA6209">
        <w:t xml:space="preserve">uživatel z jejich </w:t>
      </w:r>
      <w:r w:rsidR="006A07AE">
        <w:t xml:space="preserve">stručného </w:t>
      </w:r>
      <w:r w:rsidR="00FA6209">
        <w:t>názvu měl představu na co odkazují</w:t>
      </w:r>
      <w:r w:rsidR="00EC2F3F">
        <w:t>.</w:t>
      </w:r>
      <w:r w:rsidR="00EC7E21">
        <w:t xml:space="preserve"> Do jejich názvu je možné vložit klíčové slovo, pokud se tam přirozeně hodí.</w:t>
      </w:r>
    </w:p>
    <w:p w14:paraId="00A3E9CD" w14:textId="296C6103" w:rsidR="00724395" w:rsidRPr="008C536E" w:rsidRDefault="00724395" w:rsidP="00EC7E21">
      <w:r>
        <w:t xml:space="preserve">Pro dobrou orientaci je také potřeba </w:t>
      </w:r>
      <w:r w:rsidR="005A60F3">
        <w:t>hierarchie</w:t>
      </w:r>
      <w:r>
        <w:t xml:space="preserve"> v</w:t>
      </w:r>
      <w:r w:rsidR="005A60F3">
        <w:t> </w:t>
      </w:r>
      <w:r>
        <w:t>odkazech</w:t>
      </w:r>
      <w:r w:rsidR="005A60F3">
        <w:t>, dobrým příkladem je srozumitelné menu na začátku stránky</w:t>
      </w:r>
      <w:r w:rsidR="00DE7B4C">
        <w:t xml:space="preserve">, ve kterém se nacházejí odkazy </w:t>
      </w:r>
      <w:r w:rsidR="007D32A4">
        <w:t>na všechny sekce webové stránky a odkazy na další stránky spadající pod daný web.</w:t>
      </w:r>
      <w:sdt>
        <w:sdtPr>
          <w:id w:val="303200693"/>
          <w:citation/>
        </w:sdtPr>
        <w:sdtEndPr/>
        <w:sdtContent>
          <w:r w:rsidR="00750641">
            <w:fldChar w:fldCharType="begin"/>
          </w:r>
          <w:r w:rsidR="00750641">
            <w:instrText xml:space="preserve"> CITATION Goo23 \l 1029 </w:instrText>
          </w:r>
          <w:r w:rsidR="00750641">
            <w:fldChar w:fldCharType="separate"/>
          </w:r>
          <w:r w:rsidR="00DF5E59">
            <w:rPr>
              <w:noProof/>
            </w:rPr>
            <w:t xml:space="preserve"> (1)</w:t>
          </w:r>
          <w:r w:rsidR="00750641">
            <w:fldChar w:fldCharType="end"/>
          </w:r>
        </w:sdtContent>
      </w:sdt>
    </w:p>
    <w:p w14:paraId="79100C05" w14:textId="4EBB4692" w:rsidR="00126ECE" w:rsidRDefault="00126ECE" w:rsidP="00126ECE">
      <w:pPr>
        <w:pStyle w:val="Nadpis3"/>
      </w:pPr>
      <w:bookmarkStart w:id="15" w:name="_Toc131958229"/>
      <w:r>
        <w:t>Obrázky</w:t>
      </w:r>
      <w:bookmarkEnd w:id="15"/>
    </w:p>
    <w:p w14:paraId="6F3F81E0" w14:textId="36B0FC83" w:rsidR="00F10E71" w:rsidRDefault="00F10E71" w:rsidP="00F10E71">
      <w:r>
        <w:t>U obrázků je potřeba věnovat pozornost několika věcem</w:t>
      </w:r>
      <w:r w:rsidR="008824AC">
        <w:t xml:space="preserve">. Základem je vyplněný alt </w:t>
      </w:r>
      <w:r w:rsidR="00F77E2F">
        <w:t>tag</w:t>
      </w:r>
      <w:r w:rsidR="008824AC">
        <w:t xml:space="preserve"> neboli přidat k obrázku alternativní text</w:t>
      </w:r>
      <w:r w:rsidR="006605A8">
        <w:t>. V</w:t>
      </w:r>
      <w:r w:rsidR="002D25F3">
        <w:t> </w:t>
      </w:r>
      <w:r w:rsidR="006605A8">
        <w:t>případě</w:t>
      </w:r>
      <w:r w:rsidR="002D25F3">
        <w:t xml:space="preserve">, že by se obrázek nemohl načíst, tak se místo něj </w:t>
      </w:r>
      <w:r w:rsidR="00974A0D">
        <w:t>načte</w:t>
      </w:r>
      <w:r w:rsidR="002D25F3">
        <w:t xml:space="preserve"> </w:t>
      </w:r>
      <w:r w:rsidR="00A37BA4">
        <w:t>jeho alternativní text, ten je také využíván v případě, že se na webu nahází nevidomý uživatel</w:t>
      </w:r>
      <w:r w:rsidR="00974A0D">
        <w:t xml:space="preserve">. Krom uživatelů je využíván </w:t>
      </w:r>
      <w:r w:rsidR="00EF73FD">
        <w:t>i prohlí</w:t>
      </w:r>
      <w:r w:rsidR="00623F99">
        <w:t xml:space="preserve">žeči, které tak snadněji získají </w:t>
      </w:r>
      <w:r w:rsidR="0080098F">
        <w:t xml:space="preserve">bližší </w:t>
      </w:r>
      <w:r w:rsidR="00623F99">
        <w:t>pře</w:t>
      </w:r>
      <w:r w:rsidR="0080098F">
        <w:t>d</w:t>
      </w:r>
      <w:r w:rsidR="00623F99">
        <w:t>stavu</w:t>
      </w:r>
      <w:r w:rsidR="0080098F">
        <w:t xml:space="preserve"> obrázku.</w:t>
      </w:r>
      <w:r w:rsidR="00974A0D">
        <w:t xml:space="preserve"> </w:t>
      </w:r>
      <w:r w:rsidR="005C253E">
        <w:t xml:space="preserve">Krom alternativního textu také </w:t>
      </w:r>
      <w:r w:rsidR="002E188E">
        <w:t xml:space="preserve">sledují název obrázku. Například img28.png není vhodný název obrázku, který </w:t>
      </w:r>
      <w:r w:rsidR="00C074A1">
        <w:t>bude</w:t>
      </w:r>
      <w:r w:rsidR="00887216">
        <w:t xml:space="preserve"> negativně</w:t>
      </w:r>
      <w:r w:rsidR="00C074A1">
        <w:t xml:space="preserve"> </w:t>
      </w:r>
      <w:r w:rsidR="00F732DD">
        <w:t>hodnocen</w:t>
      </w:r>
      <w:r w:rsidR="00887216">
        <w:t>. Názvy obrázků by měly být stručné, ale vypo</w:t>
      </w:r>
      <w:r w:rsidR="00AC1746">
        <w:t>vídající o obrázku. Alternativní text by měl být také stručný, ale více podrobný.</w:t>
      </w:r>
      <w:r w:rsidR="00C074A1">
        <w:t xml:space="preserve"> Roli hraje</w:t>
      </w:r>
      <w:r w:rsidR="003305E3">
        <w:t xml:space="preserve"> i velikost obrázku, v případě zbytečně velkého (myšleno</w:t>
      </w:r>
      <w:r w:rsidR="00CD10E3">
        <w:t xml:space="preserve"> v</w:t>
      </w:r>
      <w:r w:rsidR="0039621E">
        <w:t> datovém objemu</w:t>
      </w:r>
      <w:r w:rsidR="00CD10E3">
        <w:t>) obrázku dojte ke zpomalení načítaní webu</w:t>
      </w:r>
      <w:r w:rsidR="00391EC3">
        <w:t>.</w:t>
      </w:r>
      <w:sdt>
        <w:sdtPr>
          <w:id w:val="2074306396"/>
          <w:citation/>
        </w:sdtPr>
        <w:sdtEndPr/>
        <w:sdtContent>
          <w:r w:rsidR="00F732DD">
            <w:fldChar w:fldCharType="begin"/>
          </w:r>
          <w:r w:rsidR="00F732DD">
            <w:instrText xml:space="preserve"> CITATION Goo23 \l 1029 </w:instrText>
          </w:r>
          <w:r w:rsidR="00F732DD">
            <w:fldChar w:fldCharType="separate"/>
          </w:r>
          <w:r w:rsidR="00DF5E59">
            <w:rPr>
              <w:noProof/>
            </w:rPr>
            <w:t xml:space="preserve"> (1)</w:t>
          </w:r>
          <w:r w:rsidR="00F732DD">
            <w:fldChar w:fldCharType="end"/>
          </w:r>
        </w:sdtContent>
      </w:sdt>
    </w:p>
    <w:p w14:paraId="54DA570A" w14:textId="23ACC888" w:rsidR="00FA03C8" w:rsidRDefault="009D0249" w:rsidP="00FA03C8">
      <w:pPr>
        <w:pStyle w:val="Nadpis2"/>
      </w:pPr>
      <w:bookmarkStart w:id="16" w:name="_Toc131958230"/>
      <w:proofErr w:type="spellStart"/>
      <w:r>
        <w:t>Cop</w:t>
      </w:r>
      <w:r w:rsidR="00BE2D2E">
        <w:t>ywritting</w:t>
      </w:r>
      <w:proofErr w:type="spellEnd"/>
      <w:r w:rsidR="00C33C2A">
        <w:t xml:space="preserve"> a </w:t>
      </w:r>
      <w:proofErr w:type="spellStart"/>
      <w:r w:rsidR="00C33C2A">
        <w:t>Content</w:t>
      </w:r>
      <w:proofErr w:type="spellEnd"/>
      <w:r w:rsidR="00C33C2A">
        <w:t xml:space="preserve"> – </w:t>
      </w:r>
      <w:proofErr w:type="spellStart"/>
      <w:r w:rsidR="00C33C2A">
        <w:t>First</w:t>
      </w:r>
      <w:bookmarkEnd w:id="16"/>
      <w:proofErr w:type="spellEnd"/>
    </w:p>
    <w:p w14:paraId="1E34FEC7" w14:textId="09076ED9" w:rsidR="00C33C2A" w:rsidRDefault="00812367" w:rsidP="00C33C2A">
      <w:proofErr w:type="gramStart"/>
      <w:r>
        <w:t>Proč?,</w:t>
      </w:r>
      <w:proofErr w:type="gramEnd"/>
      <w:r>
        <w:t xml:space="preserve"> </w:t>
      </w:r>
      <w:proofErr w:type="spellStart"/>
      <w:r w:rsidR="00C33C2A">
        <w:t>Psat</w:t>
      </w:r>
      <w:proofErr w:type="spellEnd"/>
      <w:r w:rsidR="00C33C2A">
        <w:t xml:space="preserve"> pro lidi ne pro roboty, kontrola kvality obsahu, </w:t>
      </w:r>
      <w:proofErr w:type="spellStart"/>
      <w:r w:rsidR="00C33C2A">
        <w:t>zacleneni</w:t>
      </w:r>
      <w:proofErr w:type="spellEnd"/>
      <w:r w:rsidR="00C33C2A">
        <w:t xml:space="preserve"> </w:t>
      </w:r>
      <w:proofErr w:type="spellStart"/>
      <w:r w:rsidR="00C33C2A">
        <w:t>klicovych</w:t>
      </w:r>
      <w:proofErr w:type="spellEnd"/>
      <w:r w:rsidR="00C33C2A">
        <w:t xml:space="preserve"> slov, nekopírovat,</w:t>
      </w:r>
      <w:r w:rsidR="002F3B2E">
        <w:t xml:space="preserve"> podklady pro tvorbu obsahu</w:t>
      </w:r>
    </w:p>
    <w:p w14:paraId="07781003" w14:textId="510D5184" w:rsidR="00812367" w:rsidRDefault="00812367" w:rsidP="00812367">
      <w:pPr>
        <w:pStyle w:val="Nadpis3"/>
      </w:pPr>
      <w:bookmarkStart w:id="17" w:name="_Toc131958231"/>
      <w:proofErr w:type="spellStart"/>
      <w:r>
        <w:t>Copywritting</w:t>
      </w:r>
      <w:bookmarkEnd w:id="17"/>
      <w:proofErr w:type="spellEnd"/>
    </w:p>
    <w:p w14:paraId="06FD0A4D" w14:textId="3A694312" w:rsidR="00812367" w:rsidRPr="00812367" w:rsidRDefault="00812367" w:rsidP="00812367">
      <w:r>
        <w:t xml:space="preserve">Jak </w:t>
      </w:r>
      <w:proofErr w:type="spellStart"/>
      <w:r>
        <w:t>psat</w:t>
      </w:r>
      <w:proofErr w:type="spellEnd"/>
      <w:r>
        <w:t xml:space="preserve"> obsah</w:t>
      </w:r>
    </w:p>
    <w:p w14:paraId="4EF05006" w14:textId="7AB83C4C" w:rsidR="00812367" w:rsidRDefault="00812367" w:rsidP="00812367">
      <w:pPr>
        <w:pStyle w:val="Nadpis3"/>
      </w:pPr>
      <w:bookmarkStart w:id="18" w:name="_Toc131958232"/>
      <w:proofErr w:type="spellStart"/>
      <w:r>
        <w:lastRenderedPageBreak/>
        <w:t>Content-First</w:t>
      </w:r>
      <w:bookmarkEnd w:id="18"/>
      <w:proofErr w:type="spellEnd"/>
    </w:p>
    <w:p w14:paraId="08EE166A" w14:textId="16D6FF50" w:rsidR="00812367" w:rsidRDefault="00812367" w:rsidP="00812367">
      <w:proofErr w:type="spellStart"/>
      <w:r>
        <w:t>Nejdriv</w:t>
      </w:r>
      <w:proofErr w:type="spellEnd"/>
      <w:r>
        <w:t xml:space="preserve"> obsah pak design</w:t>
      </w:r>
    </w:p>
    <w:p w14:paraId="32ED7735" w14:textId="77777777" w:rsidR="00FA0C23" w:rsidRPr="00812367" w:rsidRDefault="00FA0C23" w:rsidP="00812367"/>
    <w:p w14:paraId="33386AEE" w14:textId="1065714D" w:rsidR="00FA0C23" w:rsidRDefault="00FA0C23" w:rsidP="0017555F">
      <w:pPr>
        <w:pStyle w:val="Nadpis2"/>
      </w:pPr>
      <w:bookmarkStart w:id="19" w:name="_Toc131958233"/>
      <w:r>
        <w:t xml:space="preserve">Web </w:t>
      </w:r>
      <w:proofErr w:type="spellStart"/>
      <w:r>
        <w:t>Vitals</w:t>
      </w:r>
      <w:proofErr w:type="spellEnd"/>
    </w:p>
    <w:p w14:paraId="355D97B0" w14:textId="3E2582BC" w:rsidR="00FA0C23" w:rsidRDefault="00FA0C23" w:rsidP="00FA0C23">
      <w:r>
        <w:t xml:space="preserve">Jedná se o sadu metrik, která je jednou ze součástí kritérií využívaných Googlem k hodnocení webových stránek. Pomocí Web </w:t>
      </w:r>
      <w:proofErr w:type="spellStart"/>
      <w:r>
        <w:t>Vitals</w:t>
      </w:r>
      <w:proofErr w:type="spellEnd"/>
      <w:r>
        <w:t xml:space="preserve"> je hodnocen uživatelský zážitek na webu a jeho přívětivost pro uživatele. Mezi naprosto základní Web </w:t>
      </w:r>
      <w:proofErr w:type="spellStart"/>
      <w:r>
        <w:t>Vitals</w:t>
      </w:r>
      <w:proofErr w:type="spellEnd"/>
      <w:r>
        <w:t xml:space="preserve"> </w:t>
      </w:r>
      <w:proofErr w:type="gramStart"/>
      <w:r>
        <w:t>patří</w:t>
      </w:r>
      <w:proofErr w:type="gramEnd"/>
      <w:r>
        <w:t xml:space="preserve"> mobilní přívětivost webu, jeho bezpečnost, využití HTTPS a nulový výskyt vsunutých reklam a rušivých dialogových oken.</w:t>
      </w:r>
      <w:sdt>
        <w:sdtPr>
          <w:id w:val="-554465410"/>
          <w:citation/>
        </w:sdtPr>
        <w:sdtContent>
          <w:r w:rsidR="00F51CE8">
            <w:fldChar w:fldCharType="begin"/>
          </w:r>
          <w:r w:rsidR="00F51CE8">
            <w:instrText xml:space="preserve"> CITATION Voj22 \l 1029 </w:instrText>
          </w:r>
          <w:r w:rsidR="00F51CE8">
            <w:fldChar w:fldCharType="separate"/>
          </w:r>
          <w:r w:rsidR="00F51CE8">
            <w:rPr>
              <w:noProof/>
            </w:rPr>
            <w:t xml:space="preserve"> (4)</w:t>
          </w:r>
          <w:r w:rsidR="00F51CE8">
            <w:fldChar w:fldCharType="end"/>
          </w:r>
        </w:sdtContent>
      </w:sdt>
    </w:p>
    <w:p w14:paraId="21877909" w14:textId="56F91BCC" w:rsidR="00FA0C23" w:rsidRDefault="00FA0C23" w:rsidP="00FA0C23">
      <w:pPr>
        <w:pStyle w:val="Nadpis3"/>
      </w:pPr>
      <w:proofErr w:type="spellStart"/>
      <w:r>
        <w:t>Core</w:t>
      </w:r>
      <w:proofErr w:type="spellEnd"/>
      <w:r>
        <w:t xml:space="preserve"> Web </w:t>
      </w:r>
      <w:proofErr w:type="spellStart"/>
      <w:r>
        <w:t>Vitals</w:t>
      </w:r>
      <w:proofErr w:type="spellEnd"/>
    </w:p>
    <w:p w14:paraId="7EF29580" w14:textId="2006B97A" w:rsidR="00FA0C23" w:rsidRDefault="00FA0C23" w:rsidP="00FA0C23">
      <w:r w:rsidRPr="00FA0C23">
        <w:t>Je ozn</w:t>
      </w:r>
      <w:r>
        <w:t>ačení pro nejdůležitější metriky. Skládá se ze tří metrik, které dohromady hodnotí rychlost načítání webu, interaktivitu a vizuální stabilitu.</w:t>
      </w:r>
      <w:sdt>
        <w:sdtPr>
          <w:id w:val="1189177221"/>
          <w:citation/>
        </w:sdtPr>
        <w:sdtContent>
          <w:r w:rsidR="00F51CE8">
            <w:fldChar w:fldCharType="begin"/>
          </w:r>
          <w:r w:rsidR="00F51CE8">
            <w:instrText xml:space="preserve"> CITATION Voj22 \l 1029 </w:instrText>
          </w:r>
          <w:r w:rsidR="00F51CE8">
            <w:fldChar w:fldCharType="separate"/>
          </w:r>
          <w:r w:rsidR="00F51CE8">
            <w:rPr>
              <w:noProof/>
            </w:rPr>
            <w:t xml:space="preserve"> (4)</w:t>
          </w:r>
          <w:r w:rsidR="00F51CE8">
            <w:fldChar w:fldCharType="end"/>
          </w:r>
        </w:sdtContent>
      </w:sdt>
    </w:p>
    <w:p w14:paraId="1222ACD7" w14:textId="53B61D02" w:rsidR="00196AF6" w:rsidRDefault="00196AF6" w:rsidP="00FA0C23">
      <w:proofErr w:type="spellStart"/>
      <w:r w:rsidRPr="00196AF6">
        <w:rPr>
          <w:b/>
          <w:bCs/>
        </w:rPr>
        <w:t>Largest</w:t>
      </w:r>
      <w:proofErr w:type="spellEnd"/>
      <w:r w:rsidRPr="00196AF6">
        <w:rPr>
          <w:b/>
          <w:bCs/>
        </w:rPr>
        <w:t xml:space="preserve"> </w:t>
      </w:r>
      <w:proofErr w:type="spellStart"/>
      <w:r w:rsidRPr="00196AF6">
        <w:rPr>
          <w:b/>
          <w:bCs/>
        </w:rPr>
        <w:t>Contentful</w:t>
      </w:r>
      <w:proofErr w:type="spellEnd"/>
      <w:r w:rsidRPr="00196AF6">
        <w:rPr>
          <w:b/>
          <w:bCs/>
        </w:rPr>
        <w:t xml:space="preserve"> </w:t>
      </w:r>
      <w:proofErr w:type="spellStart"/>
      <w:r w:rsidRPr="00196AF6">
        <w:rPr>
          <w:b/>
          <w:bCs/>
        </w:rPr>
        <w:t>Paint</w:t>
      </w:r>
      <w:proofErr w:type="spellEnd"/>
      <w:r w:rsidRPr="00196AF6">
        <w:rPr>
          <w:b/>
          <w:bCs/>
        </w:rPr>
        <w:t xml:space="preserve"> (LCP)</w:t>
      </w:r>
      <w:r>
        <w:t xml:space="preserve"> je metrika, která se vy</w:t>
      </w:r>
      <w:r w:rsidR="000252E4">
        <w:t>u</w:t>
      </w:r>
      <w:r>
        <w:t xml:space="preserve">žívá ke změření potřebného času k načtení </w:t>
      </w:r>
      <w:r w:rsidR="00082B19">
        <w:t>hlavního obsahu stránky.</w:t>
      </w:r>
    </w:p>
    <w:p w14:paraId="064B2D2D" w14:textId="7C9DA07C" w:rsidR="00082B19" w:rsidRDefault="00082B19" w:rsidP="00FA0C23">
      <w:proofErr w:type="spellStart"/>
      <w:r w:rsidRPr="00082B19">
        <w:rPr>
          <w:b/>
          <w:bCs/>
        </w:rPr>
        <w:t>First</w:t>
      </w:r>
      <w:proofErr w:type="spellEnd"/>
      <w:r w:rsidRPr="00082B19">
        <w:rPr>
          <w:b/>
          <w:bCs/>
        </w:rPr>
        <w:t xml:space="preserve"> Input </w:t>
      </w:r>
      <w:proofErr w:type="spellStart"/>
      <w:r w:rsidRPr="00082B19">
        <w:rPr>
          <w:b/>
          <w:bCs/>
        </w:rPr>
        <w:t>Delay</w:t>
      </w:r>
      <w:proofErr w:type="spellEnd"/>
      <w:r w:rsidRPr="00082B19">
        <w:rPr>
          <w:b/>
          <w:bCs/>
        </w:rPr>
        <w:t xml:space="preserve"> (FID)</w:t>
      </w:r>
      <w:r>
        <w:rPr>
          <w:b/>
          <w:bCs/>
        </w:rPr>
        <w:t xml:space="preserve"> </w:t>
      </w:r>
      <w:r>
        <w:t xml:space="preserve">je metrika která </w:t>
      </w:r>
      <w:proofErr w:type="gramStart"/>
      <w:r>
        <w:t>měří</w:t>
      </w:r>
      <w:proofErr w:type="gramEnd"/>
      <w:r>
        <w:t xml:space="preserve"> časovou prodlevu mezi interakcí ze strany uživatele a reakcí webu, například při kliknutí na odkaz nebo tlačítka přidat do košíku.</w:t>
      </w:r>
    </w:p>
    <w:p w14:paraId="122F3F3B" w14:textId="3288C422" w:rsidR="00082B19" w:rsidRPr="00082B19" w:rsidRDefault="00082B19" w:rsidP="00082B19">
      <w:pPr>
        <w:rPr>
          <w:b/>
          <w:bCs/>
        </w:rPr>
      </w:pPr>
      <w:proofErr w:type="spellStart"/>
      <w:r w:rsidRPr="00082B19">
        <w:rPr>
          <w:b/>
          <w:bCs/>
        </w:rPr>
        <w:t>Cumulative</w:t>
      </w:r>
      <w:proofErr w:type="spellEnd"/>
      <w:r w:rsidRPr="00082B19">
        <w:rPr>
          <w:b/>
          <w:bCs/>
        </w:rPr>
        <w:t xml:space="preserve"> Layout Shift (CLS)</w:t>
      </w:r>
      <w:r>
        <w:rPr>
          <w:b/>
          <w:bCs/>
        </w:rPr>
        <w:t xml:space="preserve"> </w:t>
      </w:r>
      <w:r>
        <w:t xml:space="preserve">je metrika která </w:t>
      </w:r>
      <w:r w:rsidR="005A6251">
        <w:t xml:space="preserve">sleduje </w:t>
      </w:r>
      <w:r w:rsidR="000252E4">
        <w:t>vizuální stabilitu během načítání webu. Během načítání by nemělo docházet např. k posunu tlačítek.</w:t>
      </w:r>
    </w:p>
    <w:p w14:paraId="5D57F3C2" w14:textId="6B3CE6A1" w:rsidR="00082B19" w:rsidRDefault="00082B19" w:rsidP="00082B19">
      <w:pPr>
        <w:pStyle w:val="ObrzekvMP"/>
      </w:pPr>
      <w:r>
        <w:rPr>
          <w:noProof/>
        </w:rPr>
        <w:drawing>
          <wp:inline distT="0" distB="0" distL="0" distR="0" wp14:anchorId="75250EA0" wp14:editId="444A2366">
            <wp:extent cx="5760720" cy="179959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37AC" w14:textId="519A2C59" w:rsidR="00082B19" w:rsidRPr="00082B19" w:rsidRDefault="00082B19" w:rsidP="00082B19">
      <w:pPr>
        <w:pStyle w:val="Titulek"/>
      </w:pPr>
      <w:r>
        <w:t xml:space="preserve">Obrázek č.4 způsob hodnocení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Vitals</w:t>
      </w:r>
      <w:proofErr w:type="spellEnd"/>
    </w:p>
    <w:p w14:paraId="69A3BFC5" w14:textId="77777777" w:rsidR="00FA0C23" w:rsidRPr="00FA0C23" w:rsidRDefault="00FA0C23" w:rsidP="00FA0C23"/>
    <w:p w14:paraId="0A6D2B96" w14:textId="58864CAD" w:rsidR="0017555F" w:rsidRPr="0017555F" w:rsidRDefault="00BE2D2E" w:rsidP="0017555F">
      <w:pPr>
        <w:pStyle w:val="Nadpis2"/>
      </w:pPr>
      <w:r>
        <w:lastRenderedPageBreak/>
        <w:t>Zakázané techniky</w:t>
      </w:r>
      <w:bookmarkEnd w:id="19"/>
    </w:p>
    <w:p w14:paraId="12835180" w14:textId="49459201" w:rsidR="0023432B" w:rsidRDefault="00620DC5" w:rsidP="0023432B">
      <w:pPr>
        <w:pStyle w:val="Nadpis1"/>
      </w:pPr>
      <w:bookmarkStart w:id="20" w:name="_Toc131958234"/>
      <w:r>
        <w:lastRenderedPageBreak/>
        <w:t xml:space="preserve">Postup </w:t>
      </w:r>
      <w:r w:rsidR="0068257C">
        <w:t>při optimalizaci</w:t>
      </w:r>
      <w:bookmarkEnd w:id="20"/>
    </w:p>
    <w:p w14:paraId="52DA4CBA" w14:textId="79DDEAC1" w:rsidR="0023432B" w:rsidRDefault="0068257C" w:rsidP="00F96D91">
      <w:r>
        <w:t>(metodika)</w:t>
      </w:r>
    </w:p>
    <w:p w14:paraId="1C000A0D" w14:textId="4F4F11E2" w:rsidR="00D92E14" w:rsidRDefault="00817413" w:rsidP="00D92E14">
      <w:pPr>
        <w:pStyle w:val="Nadpis1"/>
      </w:pPr>
      <w:bookmarkStart w:id="21" w:name="_Toc131958235"/>
      <w:r>
        <w:lastRenderedPageBreak/>
        <w:t>Porovnání</w:t>
      </w:r>
      <w:r w:rsidR="007906F6">
        <w:t xml:space="preserve"> webu</w:t>
      </w:r>
      <w:r>
        <w:t xml:space="preserve"> před optimalizací</w:t>
      </w:r>
      <w:r w:rsidR="007906F6">
        <w:t xml:space="preserve"> </w:t>
      </w:r>
      <w:r w:rsidR="00631555">
        <w:t>a po optimalizaci</w:t>
      </w:r>
      <w:bookmarkEnd w:id="21"/>
    </w:p>
    <w:p w14:paraId="6621D7F3" w14:textId="12634330" w:rsidR="00A93AA9" w:rsidRPr="0068257C" w:rsidRDefault="0068257C" w:rsidP="00E67A16">
      <w:r>
        <w:t>(</w:t>
      </w:r>
      <w:r w:rsidR="00F87BFB">
        <w:t>výsledky)</w:t>
      </w:r>
    </w:p>
    <w:p w14:paraId="3D063E1E" w14:textId="77777777" w:rsidR="0023432B" w:rsidRDefault="00440DE5" w:rsidP="00440DE5">
      <w:pPr>
        <w:pStyle w:val="Neslovannadpis"/>
      </w:pPr>
      <w:bookmarkStart w:id="22" w:name="_Toc86047603"/>
      <w:bookmarkStart w:id="23" w:name="_Toc86055210"/>
      <w:bookmarkStart w:id="24" w:name="_Toc131958236"/>
      <w:r>
        <w:lastRenderedPageBreak/>
        <w:t>Závěr</w:t>
      </w:r>
      <w:bookmarkEnd w:id="22"/>
      <w:bookmarkEnd w:id="23"/>
      <w:bookmarkEnd w:id="24"/>
    </w:p>
    <w:p w14:paraId="3389D2AD" w14:textId="77777777" w:rsidR="001E67F6" w:rsidRDefault="00440DE5" w:rsidP="00F96D91">
      <w:r>
        <w:t>Tak jsem se dostal až na konec.</w:t>
      </w:r>
    </w:p>
    <w:p w14:paraId="4963FF27" w14:textId="77777777" w:rsidR="006F508F" w:rsidRDefault="006F508F" w:rsidP="00440DE5">
      <w:pPr>
        <w:pStyle w:val="Neslovannadpis"/>
      </w:pPr>
      <w:bookmarkStart w:id="25" w:name="_Toc86047604"/>
      <w:bookmarkStart w:id="26" w:name="_Toc86055211"/>
      <w:bookmarkStart w:id="27" w:name="_Toc131958237"/>
      <w:r>
        <w:lastRenderedPageBreak/>
        <w:t>Seznam zkratek a odborných výrazů</w:t>
      </w:r>
      <w:bookmarkEnd w:id="25"/>
      <w:bookmarkEnd w:id="26"/>
      <w:bookmarkEnd w:id="27"/>
    </w:p>
    <w:p w14:paraId="1C405FE0" w14:textId="77777777" w:rsidR="006F508F" w:rsidRDefault="006F508F" w:rsidP="006F508F">
      <w:pPr>
        <w:pStyle w:val="Pojem"/>
      </w:pPr>
      <w:r>
        <w:t>HTML</w:t>
      </w:r>
    </w:p>
    <w:p w14:paraId="6CAACCA5" w14:textId="77777777" w:rsid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0676943D" w14:textId="47322F99" w:rsidR="00885C03" w:rsidRDefault="00885C03" w:rsidP="00885C03">
      <w:pPr>
        <w:pStyle w:val="Pojem"/>
      </w:pPr>
      <w:r>
        <w:t>SEO</w:t>
      </w:r>
    </w:p>
    <w:p w14:paraId="0E21A3CE" w14:textId="0B200A75" w:rsidR="00885C03" w:rsidRDefault="000329BF" w:rsidP="00885C03">
      <w:pPr>
        <w:pStyle w:val="Vysvtlenpojmu"/>
      </w:pPr>
      <w:proofErr w:type="spellStart"/>
      <w:r>
        <w:t>Sear</w:t>
      </w:r>
      <w:r w:rsidR="0083160B">
        <w:t>ch</w:t>
      </w:r>
      <w:proofErr w:type="spellEnd"/>
      <w:r w:rsidR="0083160B">
        <w:t xml:space="preserve"> </w:t>
      </w:r>
      <w:proofErr w:type="spellStart"/>
      <w:r w:rsidR="0083160B">
        <w:t>Engine</w:t>
      </w:r>
      <w:proofErr w:type="spellEnd"/>
      <w:r w:rsidR="0083160B">
        <w:t xml:space="preserve"> </w:t>
      </w:r>
      <w:proofErr w:type="spellStart"/>
      <w:r w:rsidR="0083160B">
        <w:t>Optim</w:t>
      </w:r>
      <w:r w:rsidR="00506398">
        <w:t>i</w:t>
      </w:r>
      <w:r w:rsidR="0083160B">
        <w:t>zation</w:t>
      </w:r>
      <w:proofErr w:type="spellEnd"/>
      <w:r w:rsidR="0083160B">
        <w:t xml:space="preserve"> </w:t>
      </w:r>
      <w:r w:rsidR="002945CB">
        <w:t>–</w:t>
      </w:r>
      <w:r w:rsidR="0083160B">
        <w:t xml:space="preserve"> </w:t>
      </w:r>
      <w:r w:rsidR="002945CB">
        <w:t>optimalizace web</w:t>
      </w:r>
      <w:r w:rsidR="00C10DD8">
        <w:t>ových stránek</w:t>
      </w:r>
      <w:r w:rsidR="002945CB">
        <w:t xml:space="preserve"> </w:t>
      </w:r>
      <w:r w:rsidR="00947F14">
        <w:t>pro lepší umístění ve vyhledávači.</w:t>
      </w:r>
    </w:p>
    <w:p w14:paraId="2EC183B7" w14:textId="1FB426EC" w:rsidR="00463884" w:rsidRDefault="00463884" w:rsidP="00463884">
      <w:pPr>
        <w:pStyle w:val="Pojem"/>
      </w:pPr>
      <w:r>
        <w:t>URL adresa</w:t>
      </w:r>
    </w:p>
    <w:p w14:paraId="70A30ED2" w14:textId="183B0EF2" w:rsidR="0069450C" w:rsidRPr="00195865" w:rsidRDefault="00AE68F7" w:rsidP="00195865">
      <w:pPr>
        <w:pStyle w:val="Vysvtlenpojmu"/>
      </w:pPr>
      <w:proofErr w:type="spellStart"/>
      <w:r w:rsidRPr="00AE68F7">
        <w:t>Uniform</w:t>
      </w:r>
      <w:proofErr w:type="spellEnd"/>
      <w:r w:rsidRPr="00AE68F7">
        <w:t xml:space="preserve"> </w:t>
      </w:r>
      <w:proofErr w:type="spellStart"/>
      <w:r w:rsidRPr="00AE68F7">
        <w:t>Resource</w:t>
      </w:r>
      <w:proofErr w:type="spellEnd"/>
      <w:r w:rsidRPr="00AE68F7">
        <w:t xml:space="preserve"> </w:t>
      </w:r>
      <w:proofErr w:type="spellStart"/>
      <w:r w:rsidR="006B4E9E" w:rsidRPr="00AE68F7">
        <w:t>Locator</w:t>
      </w:r>
      <w:proofErr w:type="spellEnd"/>
      <w:r w:rsidR="006B4E9E">
        <w:t xml:space="preserve"> – umístění</w:t>
      </w:r>
      <w:r w:rsidR="004D4A6D">
        <w:t xml:space="preserve"> webové stránky nebo souboru na internetu</w:t>
      </w:r>
      <w:r w:rsidR="00AB5962">
        <w:t>.</w:t>
      </w:r>
    </w:p>
    <w:p w14:paraId="6E3BCC96" w14:textId="23DE1320" w:rsidR="00F95B6E" w:rsidRDefault="00F95B6E" w:rsidP="00F95B6E">
      <w:pPr>
        <w:pStyle w:val="Pojem"/>
      </w:pPr>
      <w:r>
        <w:t xml:space="preserve">Fave </w:t>
      </w:r>
      <w:proofErr w:type="spellStart"/>
      <w:r>
        <w:t>icon</w:t>
      </w:r>
      <w:proofErr w:type="spellEnd"/>
    </w:p>
    <w:p w14:paraId="1D24507A" w14:textId="058DD608" w:rsidR="001052E9" w:rsidRDefault="00ED6867" w:rsidP="00DF5E59">
      <w:pPr>
        <w:pStyle w:val="Vysvtlenpojmu"/>
      </w:pPr>
      <w:bookmarkStart w:id="28" w:name="_Hlk130747629"/>
      <w:r>
        <w:t xml:space="preserve">Favorite </w:t>
      </w:r>
      <w:proofErr w:type="spellStart"/>
      <w:r>
        <w:t>icon</w:t>
      </w:r>
      <w:proofErr w:type="spellEnd"/>
      <w:r w:rsidR="00F95B6E">
        <w:t xml:space="preserve"> – </w:t>
      </w:r>
      <w:r w:rsidR="007E2BD0">
        <w:t xml:space="preserve">menší ikona, </w:t>
      </w:r>
      <w:r w:rsidR="00F77E2F">
        <w:t>která</w:t>
      </w:r>
      <w:r w:rsidR="007E2BD0">
        <w:t xml:space="preserve"> se zobrazuje vedle URL adresy webové stránky </w:t>
      </w:r>
      <w:bookmarkEnd w:id="28"/>
      <w:r w:rsidR="002B4463">
        <w:t xml:space="preserve">a vedle </w:t>
      </w:r>
      <w:r w:rsidR="00176E75">
        <w:t>jejího n</w:t>
      </w:r>
      <w:r w:rsidR="003818D0">
        <w:t>ázvu</w:t>
      </w:r>
      <w:r w:rsidR="002B4463">
        <w:t xml:space="preserve"> </w:t>
      </w:r>
      <w:r w:rsidR="003818D0">
        <w:t>na kartě prohlížeče.</w:t>
      </w:r>
    </w:p>
    <w:p w14:paraId="4D3B4495" w14:textId="1AE60AB0" w:rsidR="00196AF6" w:rsidRDefault="00196AF6" w:rsidP="00196AF6">
      <w:pPr>
        <w:pStyle w:val="Pojem"/>
      </w:pPr>
      <w:r>
        <w:t>HTTPS</w:t>
      </w:r>
    </w:p>
    <w:p w14:paraId="75C2E928" w14:textId="74C41A7F" w:rsidR="00196AF6" w:rsidRPr="001052E9" w:rsidRDefault="00196AF6" w:rsidP="00196AF6">
      <w:pPr>
        <w:pStyle w:val="Vysvtlenpojmu"/>
      </w:pPr>
      <w:proofErr w:type="spellStart"/>
      <w:r>
        <w:t>XXXXXx</w:t>
      </w:r>
      <w:proofErr w:type="spellEnd"/>
      <w:r>
        <w:t xml:space="preserve"> – menší ikona, která se zobrazuje vedle URL adresy webové stránky a vedle jejího názvu na kartě prohlížeče.</w:t>
      </w:r>
    </w:p>
    <w:p w14:paraId="2C261D35" w14:textId="77777777" w:rsidR="00196AF6" w:rsidRPr="00196AF6" w:rsidRDefault="00196AF6" w:rsidP="00196AF6">
      <w:pPr>
        <w:pStyle w:val="Pojem"/>
      </w:pPr>
    </w:p>
    <w:p w14:paraId="2DFBC501" w14:textId="77777777" w:rsidR="00463884" w:rsidRPr="00463884" w:rsidRDefault="00463884" w:rsidP="00463884">
      <w:pPr>
        <w:pStyle w:val="Pojem"/>
      </w:pPr>
    </w:p>
    <w:p w14:paraId="1594BF2B" w14:textId="77777777" w:rsidR="00885C03" w:rsidRPr="00885C03" w:rsidRDefault="00885C03" w:rsidP="00885C03">
      <w:pPr>
        <w:pStyle w:val="Pojem"/>
      </w:pPr>
    </w:p>
    <w:p w14:paraId="6F79BF96" w14:textId="77777777" w:rsidR="00440DE5" w:rsidRDefault="00440DE5" w:rsidP="00440DE5">
      <w:pPr>
        <w:pStyle w:val="Neslovannadpis"/>
      </w:pPr>
      <w:bookmarkStart w:id="29" w:name="_Toc86047605"/>
      <w:bookmarkStart w:id="30" w:name="_Toc86055212"/>
      <w:bookmarkStart w:id="31" w:name="_Toc131958238"/>
      <w:r>
        <w:lastRenderedPageBreak/>
        <w:t>Seznam obrázků</w:t>
      </w:r>
      <w:bookmarkEnd w:id="29"/>
      <w:bookmarkEnd w:id="30"/>
      <w:bookmarkEnd w:id="31"/>
    </w:p>
    <w:p w14:paraId="2CB7E231" w14:textId="60B4233B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7CD14D9B" w14:textId="00127F8E" w:rsidR="00925CA9" w:rsidRPr="00925CA9" w:rsidRDefault="00984556" w:rsidP="00925CA9">
      <w:pPr>
        <w:pStyle w:val="Seznamobrzk"/>
        <w:tabs>
          <w:tab w:val="right" w:leader="dot" w:pos="9062"/>
        </w:tabs>
        <w:rPr>
          <w:noProof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6B2FB8F1" w14:textId="77777777" w:rsidR="002570DC" w:rsidRDefault="00440DE5" w:rsidP="00394D8A">
      <w:r>
        <w:fldChar w:fldCharType="end"/>
      </w:r>
      <w:bookmarkStart w:id="32" w:name="_Toc86047606"/>
    </w:p>
    <w:bookmarkStart w:id="33" w:name="_Toc131958239" w:displacedByCustomXml="next"/>
    <w:bookmarkStart w:id="34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20D6D623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32"/>
          <w:bookmarkEnd w:id="34"/>
          <w:bookmarkEnd w:id="33"/>
        </w:p>
        <w:p w14:paraId="0B00D08D" w14:textId="77777777" w:rsidR="00DF5E59" w:rsidRDefault="00440DE5" w:rsidP="00DF5E59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DF5E59">
            <w:rPr>
              <w:noProof/>
            </w:rPr>
            <w:t xml:space="preserve">1. </w:t>
          </w:r>
          <w:r w:rsidR="00DF5E59">
            <w:rPr>
              <w:b/>
              <w:bCs/>
              <w:noProof/>
            </w:rPr>
            <w:t>Google.</w:t>
          </w:r>
          <w:r w:rsidR="00DF5E59">
            <w:rPr>
              <w:noProof/>
            </w:rPr>
            <w:t xml:space="preserve"> seo-starter-guide. </w:t>
          </w:r>
          <w:r w:rsidR="00DF5E59">
            <w:rPr>
              <w:i/>
              <w:iCs/>
              <w:noProof/>
            </w:rPr>
            <w:t xml:space="preserve">https://developers.google.com. </w:t>
          </w:r>
          <w:r w:rsidR="00DF5E59">
            <w:rPr>
              <w:noProof/>
            </w:rPr>
            <w:t>[Online] 21. Březen 2023. [Citace: 23. Březen 2023.] https://developers.google.com/search/docs/fundamentals/seo-starter-guide.</w:t>
          </w:r>
        </w:p>
        <w:p w14:paraId="394D5E68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Koščová, Gabka.</w:t>
          </w:r>
          <w:r>
            <w:rPr>
              <w:noProof/>
            </w:rPr>
            <w:t xml:space="preserve"> Co je on-page SEO + důležité on-page faktory (2023). </w:t>
          </w:r>
          <w:r>
            <w:rPr>
              <w:i/>
              <w:iCs/>
              <w:noProof/>
            </w:rPr>
            <w:t xml:space="preserve">Marketing Miner. </w:t>
          </w:r>
          <w:r>
            <w:rPr>
              <w:noProof/>
            </w:rPr>
            <w:t>[Online] 8. Září 2022. [Citace: 24. Březen 2023.] https://www.marketingminer.com/cs/blog/on-page-seo.html.</w:t>
          </w:r>
        </w:p>
        <w:p w14:paraId="682B838F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3. </w:t>
          </w:r>
          <w:r>
            <w:rPr>
              <w:b/>
              <w:bCs/>
              <w:noProof/>
            </w:rPr>
            <w:t>Google.</w:t>
          </w:r>
          <w:r>
            <w:rPr>
              <w:noProof/>
            </w:rPr>
            <w:t xml:space="preserve"> Zajistěte, aby vás zákazníci na internetu objevili. </w:t>
          </w:r>
          <w:r>
            <w:rPr>
              <w:i/>
              <w:iCs/>
              <w:noProof/>
            </w:rPr>
            <w:t xml:space="preserve">Digitální garáž. </w:t>
          </w:r>
          <w:r>
            <w:rPr>
              <w:noProof/>
            </w:rPr>
            <w:t>[Online] [Citace: 26. Březen 2023.] https://learndigital.withgoogle.com/digitalnigaraz/course/become-searchable-online.</w:t>
          </w:r>
        </w:p>
        <w:p w14:paraId="68630599" w14:textId="77777777" w:rsidR="00DF5E59" w:rsidRDefault="00DF5E59" w:rsidP="00DF5E59">
          <w:pPr>
            <w:pStyle w:val="Bibliografie"/>
            <w:rPr>
              <w:noProof/>
            </w:rPr>
          </w:pPr>
          <w:r>
            <w:rPr>
              <w:noProof/>
            </w:rPr>
            <w:t xml:space="preserve">4. </w:t>
          </w:r>
          <w:r>
            <w:rPr>
              <w:b/>
              <w:bCs/>
              <w:noProof/>
            </w:rPr>
            <w:t>Seznam.cz.</w:t>
          </w:r>
          <w:r>
            <w:rPr>
              <w:noProof/>
            </w:rPr>
            <w:t xml:space="preserve"> Fulltextové vyhledávání. </w:t>
          </w:r>
          <w:r>
            <w:rPr>
              <w:i/>
              <w:iCs/>
              <w:noProof/>
            </w:rPr>
            <w:t xml:space="preserve">Seznam Nápověda. </w:t>
          </w:r>
          <w:r>
            <w:rPr>
              <w:noProof/>
            </w:rPr>
            <w:t>[Online] [Citace: 23. Březen 2023.] https://napoveda.seznam.cz/cz/fulltext-hledani-v-internetu/uvod-do-vyhledavani/.</w:t>
          </w:r>
        </w:p>
        <w:p w14:paraId="29FA506C" w14:textId="77777777" w:rsidR="00440DE5" w:rsidRDefault="00440DE5" w:rsidP="00DF5E59">
          <w:pPr>
            <w:sectPr w:rsidR="00440DE5" w:rsidSect="00566029">
              <w:footerReference w:type="default" r:id="rId20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2EC04B2" w14:textId="77777777" w:rsidR="00440DE5" w:rsidRDefault="00440DE5" w:rsidP="00440DE5">
      <w:pPr>
        <w:pStyle w:val="Nadpisplohy"/>
      </w:pPr>
      <w:bookmarkStart w:id="35" w:name="_Toc86047607"/>
      <w:bookmarkStart w:id="36" w:name="_Toc86055214"/>
      <w:bookmarkStart w:id="37" w:name="_Toc131958240"/>
      <w:r>
        <w:lastRenderedPageBreak/>
        <w:t>Seznam přiložených souborů</w:t>
      </w:r>
      <w:bookmarkEnd w:id="35"/>
      <w:bookmarkEnd w:id="36"/>
      <w:bookmarkEnd w:id="37"/>
    </w:p>
    <w:p w14:paraId="337CE2C0" w14:textId="77777777" w:rsidR="00F846B4" w:rsidRDefault="00F846B4" w:rsidP="00394D8A">
      <w:r>
        <w:t>Na přiloženém datovém nosiči se nacházejí následující soubory a složky:</w:t>
      </w:r>
    </w:p>
    <w:p w14:paraId="5913C188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65F470D2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6D991023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240D057A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54038" w14:textId="77777777" w:rsidR="0036001B" w:rsidRDefault="0036001B" w:rsidP="00A758D8">
      <w:pPr>
        <w:spacing w:line="240" w:lineRule="auto"/>
      </w:pPr>
      <w:r>
        <w:separator/>
      </w:r>
    </w:p>
  </w:endnote>
  <w:endnote w:type="continuationSeparator" w:id="0">
    <w:p w14:paraId="1E7B679B" w14:textId="77777777" w:rsidR="0036001B" w:rsidRDefault="0036001B" w:rsidP="00A758D8">
      <w:pPr>
        <w:spacing w:line="240" w:lineRule="auto"/>
      </w:pPr>
      <w:r>
        <w:continuationSeparator/>
      </w:r>
    </w:p>
  </w:endnote>
  <w:endnote w:type="continuationNotice" w:id="1">
    <w:p w14:paraId="38860ACC" w14:textId="77777777" w:rsidR="004474E0" w:rsidRDefault="004474E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138" w14:textId="77777777" w:rsidR="00566029" w:rsidRDefault="00566029">
    <w:pPr>
      <w:pStyle w:val="Zpat"/>
      <w:jc w:val="right"/>
    </w:pPr>
  </w:p>
  <w:p w14:paraId="4B36453A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29F4" w14:textId="77777777" w:rsidR="00EA593D" w:rsidRDefault="00EA593D">
    <w:pPr>
      <w:pStyle w:val="Zpat"/>
      <w:jc w:val="right"/>
    </w:pPr>
  </w:p>
  <w:p w14:paraId="758C4FED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01183ECC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DC239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A99A" w14:textId="77777777" w:rsidR="0036001B" w:rsidRDefault="0036001B" w:rsidP="00A758D8">
      <w:pPr>
        <w:spacing w:line="240" w:lineRule="auto"/>
      </w:pPr>
      <w:r>
        <w:separator/>
      </w:r>
    </w:p>
  </w:footnote>
  <w:footnote w:type="continuationSeparator" w:id="0">
    <w:p w14:paraId="160C0E8E" w14:textId="77777777" w:rsidR="0036001B" w:rsidRDefault="0036001B" w:rsidP="00A758D8">
      <w:pPr>
        <w:spacing w:line="240" w:lineRule="auto"/>
      </w:pPr>
      <w:r>
        <w:continuationSeparator/>
      </w:r>
    </w:p>
  </w:footnote>
  <w:footnote w:type="continuationNotice" w:id="1">
    <w:p w14:paraId="611C18B1" w14:textId="77777777" w:rsidR="004474E0" w:rsidRDefault="004474E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6ADD0D4FFCF746609358B5852C829F9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14DA5D0" w14:textId="1813E7F2" w:rsidR="00A758D8" w:rsidRPr="00A758D8" w:rsidRDefault="003A51B1" w:rsidP="00A758D8">
        <w:pPr>
          <w:pStyle w:val="Zhlav"/>
        </w:pPr>
        <w:r>
          <w:t>O</w:t>
        </w:r>
        <w:r w:rsidR="008101C3">
          <w:t xml:space="preserve">n </w:t>
        </w:r>
        <w:proofErr w:type="spellStart"/>
        <w:r w:rsidR="008101C3">
          <w:t>site</w:t>
        </w:r>
        <w:proofErr w:type="spellEnd"/>
        <w:r w:rsidR="008101C3">
          <w:t xml:space="preserve"> </w:t>
        </w:r>
        <w:r>
          <w:t>SEO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1802382760">
    <w:abstractNumId w:val="11"/>
  </w:num>
  <w:num w:numId="2" w16cid:durableId="1731030018">
    <w:abstractNumId w:val="17"/>
  </w:num>
  <w:num w:numId="3" w16cid:durableId="2130074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4351720">
    <w:abstractNumId w:val="14"/>
  </w:num>
  <w:num w:numId="5" w16cid:durableId="659121246">
    <w:abstractNumId w:val="9"/>
  </w:num>
  <w:num w:numId="6" w16cid:durableId="865799194">
    <w:abstractNumId w:val="7"/>
  </w:num>
  <w:num w:numId="7" w16cid:durableId="50270059">
    <w:abstractNumId w:val="6"/>
  </w:num>
  <w:num w:numId="8" w16cid:durableId="551235087">
    <w:abstractNumId w:val="5"/>
  </w:num>
  <w:num w:numId="9" w16cid:durableId="2064524520">
    <w:abstractNumId w:val="4"/>
  </w:num>
  <w:num w:numId="10" w16cid:durableId="1193953387">
    <w:abstractNumId w:val="20"/>
  </w:num>
  <w:num w:numId="11" w16cid:durableId="92407545">
    <w:abstractNumId w:val="22"/>
  </w:num>
  <w:num w:numId="12" w16cid:durableId="327288820">
    <w:abstractNumId w:val="13"/>
  </w:num>
  <w:num w:numId="13" w16cid:durableId="1059281124">
    <w:abstractNumId w:val="12"/>
  </w:num>
  <w:num w:numId="14" w16cid:durableId="1267152647">
    <w:abstractNumId w:val="10"/>
  </w:num>
  <w:num w:numId="15" w16cid:durableId="336494539">
    <w:abstractNumId w:val="16"/>
  </w:num>
  <w:num w:numId="16" w16cid:durableId="1427002444">
    <w:abstractNumId w:val="8"/>
  </w:num>
  <w:num w:numId="17" w16cid:durableId="296105887">
    <w:abstractNumId w:val="3"/>
  </w:num>
  <w:num w:numId="18" w16cid:durableId="1785684117">
    <w:abstractNumId w:val="2"/>
  </w:num>
  <w:num w:numId="19" w16cid:durableId="196740232">
    <w:abstractNumId w:val="1"/>
  </w:num>
  <w:num w:numId="20" w16cid:durableId="466751411">
    <w:abstractNumId w:val="0"/>
  </w:num>
  <w:num w:numId="21" w16cid:durableId="95292061">
    <w:abstractNumId w:val="21"/>
  </w:num>
  <w:num w:numId="22" w16cid:durableId="1620141860">
    <w:abstractNumId w:val="15"/>
  </w:num>
  <w:num w:numId="23" w16cid:durableId="15929571">
    <w:abstractNumId w:val="19"/>
  </w:num>
  <w:num w:numId="24" w16cid:durableId="1984460367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3"/>
    <w:rsid w:val="0000257B"/>
    <w:rsid w:val="00017AB6"/>
    <w:rsid w:val="000237D2"/>
    <w:rsid w:val="000252E4"/>
    <w:rsid w:val="000316FC"/>
    <w:rsid w:val="000329BF"/>
    <w:rsid w:val="00036637"/>
    <w:rsid w:val="000377D0"/>
    <w:rsid w:val="00051100"/>
    <w:rsid w:val="00052246"/>
    <w:rsid w:val="00053104"/>
    <w:rsid w:val="00057855"/>
    <w:rsid w:val="00060957"/>
    <w:rsid w:val="000657AC"/>
    <w:rsid w:val="0007249A"/>
    <w:rsid w:val="00075C80"/>
    <w:rsid w:val="00077788"/>
    <w:rsid w:val="000823AE"/>
    <w:rsid w:val="00082B19"/>
    <w:rsid w:val="0009392A"/>
    <w:rsid w:val="000955E8"/>
    <w:rsid w:val="00096F4A"/>
    <w:rsid w:val="000A1DCA"/>
    <w:rsid w:val="000B3C4D"/>
    <w:rsid w:val="000E3A34"/>
    <w:rsid w:val="000F34C4"/>
    <w:rsid w:val="000F3EE5"/>
    <w:rsid w:val="001015ED"/>
    <w:rsid w:val="001033EE"/>
    <w:rsid w:val="001052E9"/>
    <w:rsid w:val="00116951"/>
    <w:rsid w:val="001210AA"/>
    <w:rsid w:val="00126ECE"/>
    <w:rsid w:val="0013391F"/>
    <w:rsid w:val="00136136"/>
    <w:rsid w:val="00136B06"/>
    <w:rsid w:val="00136B3C"/>
    <w:rsid w:val="00140406"/>
    <w:rsid w:val="00150E2F"/>
    <w:rsid w:val="00151F06"/>
    <w:rsid w:val="00153E9B"/>
    <w:rsid w:val="00167C20"/>
    <w:rsid w:val="0017160A"/>
    <w:rsid w:val="0017555F"/>
    <w:rsid w:val="00176130"/>
    <w:rsid w:val="00176E75"/>
    <w:rsid w:val="0017702C"/>
    <w:rsid w:val="00183CB2"/>
    <w:rsid w:val="001860A3"/>
    <w:rsid w:val="00187C02"/>
    <w:rsid w:val="00193851"/>
    <w:rsid w:val="001944A6"/>
    <w:rsid w:val="00195865"/>
    <w:rsid w:val="00196AF6"/>
    <w:rsid w:val="001978FB"/>
    <w:rsid w:val="001A0C0C"/>
    <w:rsid w:val="001A1DED"/>
    <w:rsid w:val="001B3D21"/>
    <w:rsid w:val="001B7231"/>
    <w:rsid w:val="001C32C9"/>
    <w:rsid w:val="001D3CCF"/>
    <w:rsid w:val="001D4A0E"/>
    <w:rsid w:val="001E491C"/>
    <w:rsid w:val="001E67F6"/>
    <w:rsid w:val="00200224"/>
    <w:rsid w:val="002135F7"/>
    <w:rsid w:val="002223F6"/>
    <w:rsid w:val="00224234"/>
    <w:rsid w:val="0023432B"/>
    <w:rsid w:val="00236BCF"/>
    <w:rsid w:val="002415E7"/>
    <w:rsid w:val="002420D6"/>
    <w:rsid w:val="002570DC"/>
    <w:rsid w:val="00260941"/>
    <w:rsid w:val="00266F96"/>
    <w:rsid w:val="00267566"/>
    <w:rsid w:val="00280D48"/>
    <w:rsid w:val="00293F2C"/>
    <w:rsid w:val="002945CB"/>
    <w:rsid w:val="002A1205"/>
    <w:rsid w:val="002A3435"/>
    <w:rsid w:val="002A3986"/>
    <w:rsid w:val="002B2981"/>
    <w:rsid w:val="002B4463"/>
    <w:rsid w:val="002B710D"/>
    <w:rsid w:val="002C4C41"/>
    <w:rsid w:val="002C6FC6"/>
    <w:rsid w:val="002D25F3"/>
    <w:rsid w:val="002D7346"/>
    <w:rsid w:val="002E188E"/>
    <w:rsid w:val="002E69CB"/>
    <w:rsid w:val="002E7F72"/>
    <w:rsid w:val="002F0180"/>
    <w:rsid w:val="002F3AFE"/>
    <w:rsid w:val="002F3B2E"/>
    <w:rsid w:val="00307581"/>
    <w:rsid w:val="003243BA"/>
    <w:rsid w:val="00324755"/>
    <w:rsid w:val="00327C8F"/>
    <w:rsid w:val="003305E3"/>
    <w:rsid w:val="0033248B"/>
    <w:rsid w:val="00335C3A"/>
    <w:rsid w:val="00335C5E"/>
    <w:rsid w:val="00336627"/>
    <w:rsid w:val="003368F0"/>
    <w:rsid w:val="00341B93"/>
    <w:rsid w:val="0036001B"/>
    <w:rsid w:val="00361FE1"/>
    <w:rsid w:val="00370CDA"/>
    <w:rsid w:val="003717AD"/>
    <w:rsid w:val="00377EE6"/>
    <w:rsid w:val="00380E72"/>
    <w:rsid w:val="0038128D"/>
    <w:rsid w:val="003818D0"/>
    <w:rsid w:val="00385754"/>
    <w:rsid w:val="00391EC3"/>
    <w:rsid w:val="00394D8A"/>
    <w:rsid w:val="0039621E"/>
    <w:rsid w:val="003A51B1"/>
    <w:rsid w:val="003B2434"/>
    <w:rsid w:val="003C161E"/>
    <w:rsid w:val="003F42FC"/>
    <w:rsid w:val="003F5336"/>
    <w:rsid w:val="003F7EAD"/>
    <w:rsid w:val="00400EC6"/>
    <w:rsid w:val="00403C18"/>
    <w:rsid w:val="004054EE"/>
    <w:rsid w:val="00410AD6"/>
    <w:rsid w:val="004137D1"/>
    <w:rsid w:val="004221B8"/>
    <w:rsid w:val="00424EB5"/>
    <w:rsid w:val="0042564D"/>
    <w:rsid w:val="00440DE5"/>
    <w:rsid w:val="004474E0"/>
    <w:rsid w:val="00451B8B"/>
    <w:rsid w:val="004570DF"/>
    <w:rsid w:val="00463884"/>
    <w:rsid w:val="00467B24"/>
    <w:rsid w:val="00474DC7"/>
    <w:rsid w:val="0047650D"/>
    <w:rsid w:val="00477E8F"/>
    <w:rsid w:val="004918EE"/>
    <w:rsid w:val="00497934"/>
    <w:rsid w:val="004A0535"/>
    <w:rsid w:val="004A336F"/>
    <w:rsid w:val="004B25E3"/>
    <w:rsid w:val="004B2CED"/>
    <w:rsid w:val="004C627C"/>
    <w:rsid w:val="004D4A6D"/>
    <w:rsid w:val="004F05F8"/>
    <w:rsid w:val="004F2CE5"/>
    <w:rsid w:val="004F3E61"/>
    <w:rsid w:val="00501909"/>
    <w:rsid w:val="00506398"/>
    <w:rsid w:val="00510C29"/>
    <w:rsid w:val="00512422"/>
    <w:rsid w:val="00530DE3"/>
    <w:rsid w:val="00536073"/>
    <w:rsid w:val="005522A3"/>
    <w:rsid w:val="00552A67"/>
    <w:rsid w:val="00556B23"/>
    <w:rsid w:val="00566029"/>
    <w:rsid w:val="00573311"/>
    <w:rsid w:val="00574D02"/>
    <w:rsid w:val="005757A4"/>
    <w:rsid w:val="00581263"/>
    <w:rsid w:val="005847A1"/>
    <w:rsid w:val="00584945"/>
    <w:rsid w:val="0059680A"/>
    <w:rsid w:val="005A60F3"/>
    <w:rsid w:val="005A6251"/>
    <w:rsid w:val="005B3CD7"/>
    <w:rsid w:val="005B54DB"/>
    <w:rsid w:val="005C253E"/>
    <w:rsid w:val="005C2711"/>
    <w:rsid w:val="005D6F6F"/>
    <w:rsid w:val="005F7509"/>
    <w:rsid w:val="0061238A"/>
    <w:rsid w:val="00620DC5"/>
    <w:rsid w:val="006226C6"/>
    <w:rsid w:val="00623F99"/>
    <w:rsid w:val="00626A22"/>
    <w:rsid w:val="00631555"/>
    <w:rsid w:val="0063160E"/>
    <w:rsid w:val="00635DA8"/>
    <w:rsid w:val="006463E0"/>
    <w:rsid w:val="0064690B"/>
    <w:rsid w:val="00655F05"/>
    <w:rsid w:val="006605A8"/>
    <w:rsid w:val="006713F6"/>
    <w:rsid w:val="00673319"/>
    <w:rsid w:val="006803EF"/>
    <w:rsid w:val="0068064C"/>
    <w:rsid w:val="00682037"/>
    <w:rsid w:val="00682554"/>
    <w:rsid w:val="0068257C"/>
    <w:rsid w:val="00691E64"/>
    <w:rsid w:val="0069450C"/>
    <w:rsid w:val="006A07AE"/>
    <w:rsid w:val="006A7D02"/>
    <w:rsid w:val="006B4E9E"/>
    <w:rsid w:val="006D0C03"/>
    <w:rsid w:val="006F3E2A"/>
    <w:rsid w:val="006F508F"/>
    <w:rsid w:val="00705301"/>
    <w:rsid w:val="007106E4"/>
    <w:rsid w:val="00724395"/>
    <w:rsid w:val="00750641"/>
    <w:rsid w:val="00750DC2"/>
    <w:rsid w:val="007576ED"/>
    <w:rsid w:val="007675DB"/>
    <w:rsid w:val="0077464D"/>
    <w:rsid w:val="00783A2D"/>
    <w:rsid w:val="007906F6"/>
    <w:rsid w:val="007A1F21"/>
    <w:rsid w:val="007A2595"/>
    <w:rsid w:val="007C0375"/>
    <w:rsid w:val="007D32A4"/>
    <w:rsid w:val="007D4182"/>
    <w:rsid w:val="007D63B3"/>
    <w:rsid w:val="007E075D"/>
    <w:rsid w:val="007E2BD0"/>
    <w:rsid w:val="007E2F85"/>
    <w:rsid w:val="007F311E"/>
    <w:rsid w:val="0080098F"/>
    <w:rsid w:val="00804735"/>
    <w:rsid w:val="008101C3"/>
    <w:rsid w:val="00812367"/>
    <w:rsid w:val="00813735"/>
    <w:rsid w:val="00816204"/>
    <w:rsid w:val="00816EDE"/>
    <w:rsid w:val="00817413"/>
    <w:rsid w:val="00817C20"/>
    <w:rsid w:val="008233E2"/>
    <w:rsid w:val="00826A4C"/>
    <w:rsid w:val="0083160B"/>
    <w:rsid w:val="00855FE2"/>
    <w:rsid w:val="00860B28"/>
    <w:rsid w:val="00873CCD"/>
    <w:rsid w:val="0087734E"/>
    <w:rsid w:val="008824AC"/>
    <w:rsid w:val="00882BB5"/>
    <w:rsid w:val="00885C03"/>
    <w:rsid w:val="00887216"/>
    <w:rsid w:val="008874D1"/>
    <w:rsid w:val="00890AE4"/>
    <w:rsid w:val="008A3CBB"/>
    <w:rsid w:val="008A66D2"/>
    <w:rsid w:val="008B142A"/>
    <w:rsid w:val="008B7F93"/>
    <w:rsid w:val="008C536E"/>
    <w:rsid w:val="008D0A16"/>
    <w:rsid w:val="008D4318"/>
    <w:rsid w:val="008F3EA8"/>
    <w:rsid w:val="00907A28"/>
    <w:rsid w:val="00925CA9"/>
    <w:rsid w:val="00931249"/>
    <w:rsid w:val="00937F7D"/>
    <w:rsid w:val="009476B7"/>
    <w:rsid w:val="00947F14"/>
    <w:rsid w:val="00951FC8"/>
    <w:rsid w:val="00952C0B"/>
    <w:rsid w:val="00953404"/>
    <w:rsid w:val="009641BE"/>
    <w:rsid w:val="00974A0D"/>
    <w:rsid w:val="009774A1"/>
    <w:rsid w:val="00977DAD"/>
    <w:rsid w:val="00977DF6"/>
    <w:rsid w:val="009813F3"/>
    <w:rsid w:val="00984359"/>
    <w:rsid w:val="00984556"/>
    <w:rsid w:val="009865F6"/>
    <w:rsid w:val="009914EE"/>
    <w:rsid w:val="009A0CCE"/>
    <w:rsid w:val="009A12B8"/>
    <w:rsid w:val="009A6B67"/>
    <w:rsid w:val="009B2D7F"/>
    <w:rsid w:val="009B7566"/>
    <w:rsid w:val="009C539A"/>
    <w:rsid w:val="009D0249"/>
    <w:rsid w:val="009D0E1E"/>
    <w:rsid w:val="009D786D"/>
    <w:rsid w:val="009E19A9"/>
    <w:rsid w:val="009E4D34"/>
    <w:rsid w:val="00A028A4"/>
    <w:rsid w:val="00A02A8A"/>
    <w:rsid w:val="00A036AE"/>
    <w:rsid w:val="00A045A2"/>
    <w:rsid w:val="00A05A9A"/>
    <w:rsid w:val="00A17F38"/>
    <w:rsid w:val="00A2751A"/>
    <w:rsid w:val="00A37BA4"/>
    <w:rsid w:val="00A429B3"/>
    <w:rsid w:val="00A56E9C"/>
    <w:rsid w:val="00A63899"/>
    <w:rsid w:val="00A651FD"/>
    <w:rsid w:val="00A66705"/>
    <w:rsid w:val="00A67D26"/>
    <w:rsid w:val="00A7053A"/>
    <w:rsid w:val="00A70B3D"/>
    <w:rsid w:val="00A72C25"/>
    <w:rsid w:val="00A758D8"/>
    <w:rsid w:val="00A854B1"/>
    <w:rsid w:val="00A906B9"/>
    <w:rsid w:val="00A93AA9"/>
    <w:rsid w:val="00AA2EEE"/>
    <w:rsid w:val="00AA4322"/>
    <w:rsid w:val="00AB5962"/>
    <w:rsid w:val="00AC1746"/>
    <w:rsid w:val="00AC48A5"/>
    <w:rsid w:val="00AD2330"/>
    <w:rsid w:val="00AE013A"/>
    <w:rsid w:val="00AE68F7"/>
    <w:rsid w:val="00B028F4"/>
    <w:rsid w:val="00B06BFF"/>
    <w:rsid w:val="00B10861"/>
    <w:rsid w:val="00B1224E"/>
    <w:rsid w:val="00B25FED"/>
    <w:rsid w:val="00B30452"/>
    <w:rsid w:val="00B35D6A"/>
    <w:rsid w:val="00B3661B"/>
    <w:rsid w:val="00B45B18"/>
    <w:rsid w:val="00B4604C"/>
    <w:rsid w:val="00B632E2"/>
    <w:rsid w:val="00B66107"/>
    <w:rsid w:val="00B72239"/>
    <w:rsid w:val="00B73C3A"/>
    <w:rsid w:val="00B947DF"/>
    <w:rsid w:val="00B961B5"/>
    <w:rsid w:val="00BA365E"/>
    <w:rsid w:val="00BB2B76"/>
    <w:rsid w:val="00BC76CE"/>
    <w:rsid w:val="00BC7DC2"/>
    <w:rsid w:val="00BD4A05"/>
    <w:rsid w:val="00BD4E00"/>
    <w:rsid w:val="00BE2D2E"/>
    <w:rsid w:val="00BE4924"/>
    <w:rsid w:val="00BE579D"/>
    <w:rsid w:val="00BE6AB5"/>
    <w:rsid w:val="00C04C2A"/>
    <w:rsid w:val="00C074A1"/>
    <w:rsid w:val="00C10DD8"/>
    <w:rsid w:val="00C16DFD"/>
    <w:rsid w:val="00C17C70"/>
    <w:rsid w:val="00C22507"/>
    <w:rsid w:val="00C23529"/>
    <w:rsid w:val="00C265BB"/>
    <w:rsid w:val="00C33C2A"/>
    <w:rsid w:val="00C51A68"/>
    <w:rsid w:val="00C54AE2"/>
    <w:rsid w:val="00C72271"/>
    <w:rsid w:val="00C81054"/>
    <w:rsid w:val="00C842DD"/>
    <w:rsid w:val="00C85442"/>
    <w:rsid w:val="00C95FF8"/>
    <w:rsid w:val="00CA404C"/>
    <w:rsid w:val="00CB205A"/>
    <w:rsid w:val="00CB75A0"/>
    <w:rsid w:val="00CC5042"/>
    <w:rsid w:val="00CD10E3"/>
    <w:rsid w:val="00CE20FA"/>
    <w:rsid w:val="00CE3C33"/>
    <w:rsid w:val="00CE5009"/>
    <w:rsid w:val="00CE5CF4"/>
    <w:rsid w:val="00CE7DA5"/>
    <w:rsid w:val="00D04E42"/>
    <w:rsid w:val="00D06100"/>
    <w:rsid w:val="00D13414"/>
    <w:rsid w:val="00D145B6"/>
    <w:rsid w:val="00D21327"/>
    <w:rsid w:val="00D30F23"/>
    <w:rsid w:val="00D32AE5"/>
    <w:rsid w:val="00D4315D"/>
    <w:rsid w:val="00D44BB9"/>
    <w:rsid w:val="00D45F19"/>
    <w:rsid w:val="00D50E88"/>
    <w:rsid w:val="00D634C5"/>
    <w:rsid w:val="00D72321"/>
    <w:rsid w:val="00D82236"/>
    <w:rsid w:val="00D8414D"/>
    <w:rsid w:val="00D92E14"/>
    <w:rsid w:val="00D937C5"/>
    <w:rsid w:val="00DA447C"/>
    <w:rsid w:val="00DB5935"/>
    <w:rsid w:val="00DB5E48"/>
    <w:rsid w:val="00DB614E"/>
    <w:rsid w:val="00DC0801"/>
    <w:rsid w:val="00DC348C"/>
    <w:rsid w:val="00DC36AA"/>
    <w:rsid w:val="00DD1974"/>
    <w:rsid w:val="00DD35F5"/>
    <w:rsid w:val="00DE2515"/>
    <w:rsid w:val="00DE3196"/>
    <w:rsid w:val="00DE5F81"/>
    <w:rsid w:val="00DE765D"/>
    <w:rsid w:val="00DE7B4C"/>
    <w:rsid w:val="00DF1943"/>
    <w:rsid w:val="00DF5E59"/>
    <w:rsid w:val="00DF75D1"/>
    <w:rsid w:val="00E00D2B"/>
    <w:rsid w:val="00E01A19"/>
    <w:rsid w:val="00E14C78"/>
    <w:rsid w:val="00E21912"/>
    <w:rsid w:val="00E24757"/>
    <w:rsid w:val="00E37F8A"/>
    <w:rsid w:val="00E52BBA"/>
    <w:rsid w:val="00E621F0"/>
    <w:rsid w:val="00E6609A"/>
    <w:rsid w:val="00E665E6"/>
    <w:rsid w:val="00E66714"/>
    <w:rsid w:val="00E67A16"/>
    <w:rsid w:val="00E740A7"/>
    <w:rsid w:val="00E8412B"/>
    <w:rsid w:val="00E937B7"/>
    <w:rsid w:val="00EA593D"/>
    <w:rsid w:val="00EB18DA"/>
    <w:rsid w:val="00EB4794"/>
    <w:rsid w:val="00EC09F5"/>
    <w:rsid w:val="00EC1F62"/>
    <w:rsid w:val="00EC2F3F"/>
    <w:rsid w:val="00EC7E21"/>
    <w:rsid w:val="00ED0CE9"/>
    <w:rsid w:val="00ED6269"/>
    <w:rsid w:val="00ED6867"/>
    <w:rsid w:val="00ED705E"/>
    <w:rsid w:val="00EE232C"/>
    <w:rsid w:val="00EF50E7"/>
    <w:rsid w:val="00EF73FD"/>
    <w:rsid w:val="00F078BF"/>
    <w:rsid w:val="00F10E71"/>
    <w:rsid w:val="00F17E61"/>
    <w:rsid w:val="00F34F20"/>
    <w:rsid w:val="00F43D66"/>
    <w:rsid w:val="00F45917"/>
    <w:rsid w:val="00F51CE8"/>
    <w:rsid w:val="00F732DD"/>
    <w:rsid w:val="00F77A25"/>
    <w:rsid w:val="00F77E2F"/>
    <w:rsid w:val="00F83011"/>
    <w:rsid w:val="00F846B4"/>
    <w:rsid w:val="00F87BFB"/>
    <w:rsid w:val="00F93261"/>
    <w:rsid w:val="00F93BD6"/>
    <w:rsid w:val="00F95B6E"/>
    <w:rsid w:val="00F96D91"/>
    <w:rsid w:val="00F97D4D"/>
    <w:rsid w:val="00FA03C8"/>
    <w:rsid w:val="00FA0C23"/>
    <w:rsid w:val="00FA5A75"/>
    <w:rsid w:val="00FA6209"/>
    <w:rsid w:val="00FB04E2"/>
    <w:rsid w:val="00FC28A1"/>
    <w:rsid w:val="00FC37F5"/>
    <w:rsid w:val="00FD0A0D"/>
    <w:rsid w:val="00FD5E92"/>
    <w:rsid w:val="00FE482B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5258"/>
  <w15:chartTrackingRefBased/>
  <w15:docId w15:val="{6B2F6877-8198-4B83-8C15-04734B10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ownloads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D56175ADA47C5AAB99D691A0041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18E4BB-358E-423C-BACB-2939D371350E}"/>
      </w:docPartPr>
      <w:docPartBody>
        <w:p w:rsidR="00624D3C" w:rsidRDefault="00221EE2">
          <w:pPr>
            <w:pStyle w:val="3A8D56175ADA47C5AAB99D691A004141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6ADD0D4FFCF746609358B5852C829F9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A64E882-DC47-4B19-9E71-C4C16FD013AB}"/>
      </w:docPartPr>
      <w:docPartBody>
        <w:p w:rsidR="00624D3C" w:rsidRDefault="00221EE2">
          <w:pPr>
            <w:pStyle w:val="6ADD0D4FFCF746609358B5852C829F9C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3C"/>
    <w:rsid w:val="00221EE2"/>
    <w:rsid w:val="00256889"/>
    <w:rsid w:val="004E0A8F"/>
    <w:rsid w:val="00624D3C"/>
    <w:rsid w:val="0090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3A8D56175ADA47C5AAB99D691A004141">
    <w:name w:val="3A8D56175ADA47C5AAB99D691A004141"/>
  </w:style>
  <w:style w:type="paragraph" w:customStyle="1" w:styleId="6ADD0D4FFCF746609358B5852C829F9C">
    <w:name w:val="6ADD0D4FFCF746609358B5852C829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ab9d06-06ff-47fc-9f40-af25ddec17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9" ma:contentTypeDescription="Vytvoří nový dokument" ma:contentTypeScope="" ma:versionID="bc4fadfa96274ce3e89c58e473ed477d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0c8d4431e123d99d96984ac9fd313e77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Goo23</b:Tag>
    <b:SourceType>InternetSite</b:SourceType>
    <b:Guid>{C3F78650-0314-4EB3-923A-4FC0415CAAE2}</b:Guid>
    <b:Author>
      <b:Author>
        <b:Corporate>Google</b:Corporate>
      </b:Author>
    </b:Author>
    <b:Title>seo-starter-guide</b:Title>
    <b:InternetSiteTitle>https://developers.google.com</b:InternetSiteTitle>
    <b:Year>2023</b:Year>
    <b:Month>Březen</b:Month>
    <b:Day>21</b:Day>
    <b:YearAccessed>2023</b:YearAccessed>
    <b:MonthAccessed>Březen</b:MonthAccessed>
    <b:DayAccessed>23</b:DayAccessed>
    <b:URL>https://developers.google.com/search/docs/fundamentals/seo-starter-guide</b:URL>
    <b:RefOrder>1</b:RefOrder>
  </b:Source>
  <b:Source>
    <b:Tag>Gab22</b:Tag>
    <b:SourceType>InternetSite</b:SourceType>
    <b:Guid>{5D8D81F3-99C0-48B6-B7DB-0A7D5E66F571}</b:Guid>
    <b:Author>
      <b:Author>
        <b:NameList>
          <b:Person>
            <b:Last>Koščová</b:Last>
            <b:First>Gabka</b:First>
          </b:Person>
        </b:NameList>
      </b:Author>
    </b:Author>
    <b:Title>Co je on-page SEO + důležité on-page faktory (2023)</b:Title>
    <b:InternetSiteTitle>Marketing Miner</b:InternetSiteTitle>
    <b:Year>2022</b:Year>
    <b:Month>Září</b:Month>
    <b:Day>8</b:Day>
    <b:YearAccessed>2023</b:YearAccessed>
    <b:MonthAccessed>Březen</b:MonthAccessed>
    <b:DayAccessed>24</b:DayAccessed>
    <b:URL>https://www.marketingminer.com/cs/blog/on-page-seo.html</b:URL>
    <b:RefOrder>2</b:RefOrder>
  </b:Source>
  <b:Source>
    <b:Tag>Sez23</b:Tag>
    <b:SourceType>InternetSite</b:SourceType>
    <b:Guid>{B079010A-AE52-4DC2-8918-E075077C1CFB}</b:Guid>
    <b:Author>
      <b:Author>
        <b:Corporate>Seznam.cz</b:Corporate>
      </b:Author>
    </b:Author>
    <b:Title>Fulltextové vyhledávání</b:Title>
    <b:InternetSiteTitle>Seznam Nápověda</b:InternetSiteTitle>
    <b:YearAccessed>2023</b:YearAccessed>
    <b:MonthAccessed>Březen</b:MonthAccessed>
    <b:DayAccessed>23</b:DayAccessed>
    <b:URL>https://napoveda.seznam.cz/cz/fulltext-hledani-v-internetu/uvod-do-vyhledavani/</b:URL>
    <b:RefOrder>5</b:RefOrder>
  </b:Source>
  <b:Source>
    <b:Tag>Goo231</b:Tag>
    <b:SourceType>InternetSite</b:SourceType>
    <b:Guid>{D1033270-E3A3-4B1C-B3DF-E1A8F102C524}</b:Guid>
    <b:Author>
      <b:Author>
        <b:Corporate>Google</b:Corporate>
      </b:Author>
    </b:Author>
    <b:Title>Zajistěte, aby vás zákazníci na internetu objevili</b:Title>
    <b:InternetSiteTitle>Digitální garáž</b:InternetSiteTitle>
    <b:YearAccessed>2023</b:YearAccessed>
    <b:MonthAccessed>Březen</b:MonthAccessed>
    <b:DayAccessed>26</b:DayAccessed>
    <b:URL>https://learndigital.withgoogle.com/digitalnigaraz/course/become-searchable-online</b:URL>
    <b:RefOrder>3</b:RefOrder>
  </b:Source>
  <b:Source>
    <b:Tag>Voj22</b:Tag>
    <b:SourceType>InternetSite</b:SourceType>
    <b:Guid>{D05FDF01-D226-409E-B8A3-37EF7F0793B1}</b:Guid>
    <b:Author>
      <b:Author>
        <b:NameList>
          <b:Person>
            <b:Last>Fiala</b:Last>
            <b:First>Vojtěch</b:First>
          </b:Person>
        </b:NameList>
      </b:Author>
    </b:Author>
    <b:Title>Co jsou Core Web Vitals a záleží na nich vůbec?</b:Title>
    <b:InternetSiteTitle>Digichef</b:InternetSiteTitle>
    <b:Year>2022</b:Year>
    <b:Month>Únor</b:Month>
    <b:Day>23</b:Day>
    <b:YearAccessed>2023</b:YearAccessed>
    <b:MonthAccessed>Březen</b:MonthAccessed>
    <b:DayAccessed>10</b:DayAccessed>
    <b:URL>https://digichef.cz/core-web-vitals</b:URL>
    <b:RefOrder>4</b:RefOrder>
  </b:Source>
</b:Sources>
</file>

<file path=customXml/itemProps1.xml><?xml version="1.0" encoding="utf-8"?>
<ds:datastoreItem xmlns:ds="http://schemas.openxmlformats.org/officeDocument/2006/customXml" ds:itemID="{3B7FE4E1-216D-428A-9BB6-765F9212AD77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260442f4-1979-4cee-978e-d642e7cca6d4"/>
    <ds:schemaRef ds:uri="http://schemas.openxmlformats.org/package/2006/metadata/core-properties"/>
    <ds:schemaRef ds:uri="e2ab9d06-06ff-47fc-9f40-af25ddec17d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0502D1D-BF10-4B00-B701-A6C6DB0EC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5A5A43-102B-4BD2-9155-D9D291B80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DA3A6D-0ACD-44CE-9A94-F7F24BC6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</Template>
  <TotalTime>592</TotalTime>
  <Pages>18</Pages>
  <Words>2093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On site SEO</vt:lpstr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site SEO</dc:title>
  <dc:subject/>
  <dc:creator>Tomáš Pacák</dc:creator>
  <cp:keywords/>
  <dc:description/>
  <cp:lastModifiedBy>Pacák Tomáš (2020)</cp:lastModifiedBy>
  <cp:revision>7</cp:revision>
  <dcterms:created xsi:type="dcterms:W3CDTF">2023-03-26T19:47:00Z</dcterms:created>
  <dcterms:modified xsi:type="dcterms:W3CDTF">2023-04-10T20:13:00Z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